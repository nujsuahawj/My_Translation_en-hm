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B4C0" w14:textId="77777777" w:rsidR="00FC0A02" w:rsidRPr="00F26525" w:rsidRDefault="001308A5" w:rsidP="00E603ED">
      <w:pPr>
        <w:ind w:left="288" w:right="288"/>
        <w:rPr>
          <w:rFonts w:eastAsia="Times New Roman" w:cs="Times New Roman"/>
          <w:vertAlign w:val="subscript"/>
        </w:rPr>
      </w:pPr>
      <w:r w:rsidRPr="00F26525">
        <w:rPr>
          <w:rFonts w:eastAsia="Times New Roman" w:cs="Times New Roman"/>
          <w:noProof/>
          <w:vertAlign w:val="subscript"/>
        </w:rPr>
        <w:drawing>
          <wp:anchor distT="0" distB="0" distL="114300" distR="114300" simplePos="0" relativeHeight="251658240" behindDoc="1" locked="0" layoutInCell="1" allowOverlap="1" wp14:anchorId="2B6BA492" wp14:editId="5B9547C2">
            <wp:simplePos x="0" y="0"/>
            <wp:positionH relativeFrom="column">
              <wp:posOffset>-5080</wp:posOffset>
            </wp:positionH>
            <wp:positionV relativeFrom="paragraph">
              <wp:posOffset>-182880</wp:posOffset>
            </wp:positionV>
            <wp:extent cx="6366933" cy="114271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 template 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74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B7E" w:rsidRPr="00F26525">
        <w:rPr>
          <w:rFonts w:eastAsia="Times New Roman" w:cs="Times New Roman"/>
          <w:vertAlign w:val="subscript"/>
        </w:rPr>
        <w:softHyphen/>
      </w:r>
      <w:r w:rsidR="00CD5B7E" w:rsidRPr="00F26525">
        <w:rPr>
          <w:rFonts w:eastAsia="Times New Roman" w:cs="Times New Roman"/>
          <w:vertAlign w:val="subscript"/>
        </w:rPr>
        <w:softHyphen/>
      </w:r>
      <w:r w:rsidR="00CD5B7E" w:rsidRPr="00F26525">
        <w:rPr>
          <w:rFonts w:eastAsia="Times New Roman" w:cs="Times New Roman"/>
          <w:vertAlign w:val="subscript"/>
        </w:rPr>
        <w:softHyphen/>
      </w:r>
    </w:p>
    <w:p w14:paraId="7D2FF354" w14:textId="77777777" w:rsidR="00FC0A02" w:rsidRPr="00F26525" w:rsidRDefault="00FC0A02" w:rsidP="00E603ED">
      <w:pPr>
        <w:ind w:left="288" w:right="288"/>
        <w:rPr>
          <w:rFonts w:eastAsia="Times New Roman" w:cs="Times New Roman"/>
        </w:rPr>
      </w:pPr>
    </w:p>
    <w:p w14:paraId="3396C598" w14:textId="77777777" w:rsidR="00FC0A02" w:rsidRPr="00F26525" w:rsidRDefault="00FC0A02" w:rsidP="00E603ED">
      <w:pPr>
        <w:ind w:left="288" w:right="288"/>
        <w:rPr>
          <w:rFonts w:eastAsia="Times New Roman" w:cs="Times New Roman"/>
        </w:rPr>
      </w:pPr>
    </w:p>
    <w:p w14:paraId="3A27173C" w14:textId="77777777" w:rsidR="00FC0A02" w:rsidRPr="00F26525" w:rsidRDefault="00FC0A02" w:rsidP="00E603ED">
      <w:pPr>
        <w:spacing w:after="56"/>
        <w:ind w:left="288" w:right="288"/>
        <w:jc w:val="right"/>
        <w:rPr>
          <w:rFonts w:eastAsia="MyriadPro-Light" w:cs="MyriadPro-Light"/>
        </w:rPr>
      </w:pPr>
    </w:p>
    <w:p w14:paraId="08B3296C" w14:textId="77777777" w:rsidR="00FC0A02" w:rsidRPr="00F26525" w:rsidRDefault="00FC0A02" w:rsidP="00E603ED">
      <w:pPr>
        <w:spacing w:line="20" w:lineRule="exact"/>
        <w:ind w:left="288" w:right="288"/>
        <w:rPr>
          <w:rFonts w:eastAsia="MyriadPro-Light" w:cs="MyriadPro-Light"/>
        </w:rPr>
      </w:pPr>
    </w:p>
    <w:p w14:paraId="5C48D8CB" w14:textId="77777777" w:rsidR="00FC0A02" w:rsidRPr="00F26525" w:rsidRDefault="00FC0A02" w:rsidP="00E603ED">
      <w:pPr>
        <w:ind w:left="288" w:right="288"/>
        <w:rPr>
          <w:rFonts w:eastAsia="MyriadPro-Light" w:cs="MyriadPro-Light"/>
        </w:rPr>
      </w:pPr>
    </w:p>
    <w:p w14:paraId="71B1C54D" w14:textId="77777777" w:rsidR="00FC0A02" w:rsidRPr="00F26525" w:rsidRDefault="00FC0A02" w:rsidP="00E603ED">
      <w:pPr>
        <w:ind w:left="288" w:right="288"/>
        <w:rPr>
          <w:rFonts w:eastAsia="MyriadPro-Light" w:cs="MyriadPro-Light"/>
        </w:rPr>
      </w:pPr>
    </w:p>
    <w:p w14:paraId="5764C358" w14:textId="462C9BB5" w:rsidR="005176CD" w:rsidRDefault="005176CD" w:rsidP="00555AE1">
      <w:pPr>
        <w:ind w:right="288"/>
        <w:rPr>
          <w:color w:val="231F20"/>
          <w:sz w:val="24"/>
          <w:szCs w:val="24"/>
        </w:rPr>
      </w:pPr>
    </w:p>
    <w:p w14:paraId="3B61A109" w14:textId="72A47B38" w:rsidR="008C7CEE" w:rsidRDefault="000A2B15" w:rsidP="009975EF">
      <w:pPr>
        <w:ind w:right="288"/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t>The City of Minneapolis wants to remind you to b</w:t>
      </w:r>
      <w:r w:rsidR="009975EF" w:rsidRPr="009975EF">
        <w:rPr>
          <w:color w:val="231F20"/>
          <w:sz w:val="24"/>
          <w:szCs w:val="24"/>
        </w:rPr>
        <w:t>ring your own bag to the store.</w:t>
      </w:r>
      <w:r>
        <w:rPr>
          <w:color w:val="231F20"/>
          <w:sz w:val="24"/>
          <w:szCs w:val="24"/>
        </w:rPr>
        <w:t xml:space="preserve"> The City’s Bring your own bag </w:t>
      </w:r>
      <w:r w:rsidR="004D0839">
        <w:rPr>
          <w:color w:val="231F20"/>
          <w:sz w:val="24"/>
          <w:szCs w:val="24"/>
        </w:rPr>
        <w:t xml:space="preserve">ordinance </w:t>
      </w:r>
      <w:r>
        <w:rPr>
          <w:color w:val="231F20"/>
          <w:sz w:val="24"/>
          <w:szCs w:val="24"/>
        </w:rPr>
        <w:t>now</w:t>
      </w:r>
      <w:r w:rsidR="004D0839">
        <w:rPr>
          <w:color w:val="231F20"/>
          <w:sz w:val="24"/>
          <w:szCs w:val="24"/>
        </w:rPr>
        <w:t xml:space="preserve"> requir</w:t>
      </w:r>
      <w:r>
        <w:rPr>
          <w:color w:val="231F20"/>
          <w:sz w:val="24"/>
          <w:szCs w:val="24"/>
        </w:rPr>
        <w:t>es</w:t>
      </w:r>
      <w:r w:rsidR="004D0839">
        <w:rPr>
          <w:color w:val="231F20"/>
          <w:sz w:val="24"/>
          <w:szCs w:val="24"/>
        </w:rPr>
        <w:t xml:space="preserve"> stores to charge a </w:t>
      </w:r>
      <w:proofErr w:type="gramStart"/>
      <w:r w:rsidR="004D0839">
        <w:rPr>
          <w:color w:val="231F20"/>
          <w:sz w:val="24"/>
          <w:szCs w:val="24"/>
        </w:rPr>
        <w:t>5 cent</w:t>
      </w:r>
      <w:proofErr w:type="gramEnd"/>
      <w:r w:rsidR="004D0839">
        <w:rPr>
          <w:color w:val="231F20"/>
          <w:sz w:val="24"/>
          <w:szCs w:val="24"/>
        </w:rPr>
        <w:t xml:space="preserve"> fee for each carryout bag</w:t>
      </w:r>
      <w:r>
        <w:rPr>
          <w:color w:val="231F20"/>
          <w:sz w:val="24"/>
          <w:szCs w:val="24"/>
        </w:rPr>
        <w:t xml:space="preserve"> – paper or plastic </w:t>
      </w:r>
      <w:r w:rsidR="006D0957">
        <w:rPr>
          <w:color w:val="231F20"/>
          <w:sz w:val="24"/>
          <w:szCs w:val="24"/>
        </w:rPr>
        <w:t>–</w:t>
      </w:r>
      <w:r w:rsidR="004D0839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that you use</w:t>
      </w:r>
      <w:r w:rsidR="004D0839">
        <w:rPr>
          <w:color w:val="231F20"/>
          <w:sz w:val="24"/>
          <w:szCs w:val="24"/>
        </w:rPr>
        <w:t xml:space="preserve"> at</w:t>
      </w:r>
      <w:r w:rsidR="00AA4732">
        <w:rPr>
          <w:color w:val="231F20"/>
          <w:sz w:val="24"/>
          <w:szCs w:val="24"/>
        </w:rPr>
        <w:t xml:space="preserve"> </w:t>
      </w:r>
      <w:r w:rsidR="00720798">
        <w:rPr>
          <w:color w:val="231F20"/>
          <w:sz w:val="24"/>
          <w:szCs w:val="24"/>
        </w:rPr>
        <w:t xml:space="preserve">the </w:t>
      </w:r>
      <w:r w:rsidR="004D0839">
        <w:rPr>
          <w:color w:val="231F20"/>
          <w:sz w:val="24"/>
          <w:szCs w:val="24"/>
        </w:rPr>
        <w:t xml:space="preserve">checkout. </w:t>
      </w:r>
      <w:r w:rsidR="00AA4732">
        <w:rPr>
          <w:color w:val="231F20"/>
          <w:sz w:val="24"/>
          <w:szCs w:val="24"/>
        </w:rPr>
        <w:t>W</w:t>
      </w:r>
      <w:r w:rsidR="004D0839">
        <w:rPr>
          <w:color w:val="231F20"/>
          <w:sz w:val="24"/>
          <w:szCs w:val="24"/>
        </w:rPr>
        <w:t>hen you bring your own bag, y</w:t>
      </w:r>
      <w:r w:rsidR="009975EF" w:rsidRPr="009975EF">
        <w:rPr>
          <w:color w:val="231F20"/>
          <w:sz w:val="24"/>
          <w:szCs w:val="24"/>
        </w:rPr>
        <w:t xml:space="preserve">ou’ll save 5 cents per bag, sure, but you’ll also </w:t>
      </w:r>
      <w:r w:rsidR="00720798">
        <w:rPr>
          <w:color w:val="231F20"/>
          <w:sz w:val="24"/>
          <w:szCs w:val="24"/>
        </w:rPr>
        <w:t>keep</w:t>
      </w:r>
      <w:r>
        <w:rPr>
          <w:color w:val="231F20"/>
          <w:sz w:val="24"/>
          <w:szCs w:val="24"/>
        </w:rPr>
        <w:t xml:space="preserve"> </w:t>
      </w:r>
      <w:r w:rsidR="009975EF" w:rsidRPr="009975EF">
        <w:rPr>
          <w:color w:val="231F20"/>
          <w:sz w:val="24"/>
          <w:szCs w:val="24"/>
        </w:rPr>
        <w:t>bag</w:t>
      </w:r>
      <w:r>
        <w:rPr>
          <w:color w:val="231F20"/>
          <w:sz w:val="24"/>
          <w:szCs w:val="24"/>
        </w:rPr>
        <w:t>s from ending up as litter in our trees, on our streets and in</w:t>
      </w:r>
      <w:r w:rsidR="009975EF" w:rsidRPr="009975EF">
        <w:rPr>
          <w:color w:val="231F20"/>
          <w:sz w:val="24"/>
          <w:szCs w:val="24"/>
        </w:rPr>
        <w:t xml:space="preserve"> storm drains and lakes. You’ll help save new raw materials like trees and petroleum used to make more bags. You’ll help keep recycling machines from getting </w:t>
      </w:r>
      <w:r w:rsidR="004D0839">
        <w:rPr>
          <w:color w:val="231F20"/>
          <w:sz w:val="24"/>
          <w:szCs w:val="24"/>
        </w:rPr>
        <w:t xml:space="preserve">their gears </w:t>
      </w:r>
      <w:r w:rsidR="009975EF" w:rsidRPr="009975EF">
        <w:rPr>
          <w:color w:val="231F20"/>
          <w:sz w:val="24"/>
          <w:szCs w:val="24"/>
        </w:rPr>
        <w:t>clogged up with bags</w:t>
      </w:r>
      <w:r w:rsidR="004D0839">
        <w:rPr>
          <w:color w:val="231F20"/>
          <w:sz w:val="24"/>
          <w:szCs w:val="24"/>
        </w:rPr>
        <w:t xml:space="preserve"> and having to shut down to clear them out</w:t>
      </w:r>
      <w:r w:rsidR="009975EF" w:rsidRPr="009975EF">
        <w:rPr>
          <w:color w:val="231F20"/>
          <w:sz w:val="24"/>
          <w:szCs w:val="24"/>
        </w:rPr>
        <w:t xml:space="preserve">. And oh yeah, you’ll save that 5 cents per bag. </w:t>
      </w:r>
      <w:proofErr w:type="gramStart"/>
      <w:r w:rsidR="009975EF" w:rsidRPr="009975EF">
        <w:rPr>
          <w:color w:val="231F20"/>
          <w:sz w:val="24"/>
          <w:szCs w:val="24"/>
        </w:rPr>
        <w:t>So</w:t>
      </w:r>
      <w:proofErr w:type="gramEnd"/>
      <w:r w:rsidR="009975EF" w:rsidRPr="009975EF">
        <w:rPr>
          <w:color w:val="231F20"/>
          <w:sz w:val="24"/>
          <w:szCs w:val="24"/>
        </w:rPr>
        <w:t xml:space="preserve"> bring your own bag to the store. Learn more on the City of Minneapolis website or call 3</w:t>
      </w:r>
      <w:r>
        <w:rPr>
          <w:color w:val="231F20"/>
          <w:sz w:val="24"/>
          <w:szCs w:val="24"/>
        </w:rPr>
        <w:t>-</w:t>
      </w:r>
      <w:r w:rsidR="009975EF" w:rsidRPr="009975EF">
        <w:rPr>
          <w:color w:val="231F20"/>
          <w:sz w:val="24"/>
          <w:szCs w:val="24"/>
        </w:rPr>
        <w:t>1</w:t>
      </w:r>
      <w:r>
        <w:rPr>
          <w:color w:val="231F20"/>
          <w:sz w:val="24"/>
          <w:szCs w:val="24"/>
        </w:rPr>
        <w:t>-</w:t>
      </w:r>
      <w:r w:rsidR="009975EF" w:rsidRPr="009975EF">
        <w:rPr>
          <w:color w:val="231F20"/>
          <w:sz w:val="24"/>
          <w:szCs w:val="24"/>
        </w:rPr>
        <w:t>1.</w:t>
      </w:r>
    </w:p>
    <w:p w14:paraId="2B17F773" w14:textId="517CC407" w:rsidR="00661A8B" w:rsidRDefault="00661A8B" w:rsidP="009975EF">
      <w:pPr>
        <w:ind w:right="288"/>
        <w:rPr>
          <w:color w:val="231F20"/>
          <w:sz w:val="24"/>
          <w:szCs w:val="24"/>
        </w:rPr>
      </w:pPr>
    </w:p>
    <w:p w14:paraId="3A7924CC" w14:textId="5485814C" w:rsidR="00661A8B" w:rsidRDefault="00661A8B" w:rsidP="009975EF">
      <w:pPr>
        <w:ind w:right="288"/>
        <w:rPr>
          <w:color w:val="231F20"/>
          <w:sz w:val="24"/>
          <w:szCs w:val="24"/>
        </w:rPr>
      </w:pPr>
    </w:p>
    <w:p w14:paraId="1079DB13" w14:textId="77777777" w:rsidR="00661A8B" w:rsidRPr="00661A8B" w:rsidRDefault="00661A8B" w:rsidP="00661A8B">
      <w:pPr>
        <w:widowControl/>
        <w:rPr>
          <w:rFonts w:eastAsia="Times New Roman"/>
        </w:rPr>
      </w:pPr>
      <w:r w:rsidRPr="00661A8B">
        <w:rPr>
          <w:rFonts w:eastAsia="Times New Roman"/>
        </w:rPr>
        <w:t xml:space="preserve">“Bring your own bags to the store. A City ordinance now requires stores to charge a </w:t>
      </w:r>
      <w:proofErr w:type="gramStart"/>
      <w:r w:rsidRPr="00661A8B">
        <w:rPr>
          <w:rFonts w:eastAsia="Times New Roman"/>
        </w:rPr>
        <w:t>5 cent</w:t>
      </w:r>
      <w:proofErr w:type="gramEnd"/>
      <w:r w:rsidRPr="00661A8B">
        <w:rPr>
          <w:rFonts w:eastAsia="Times New Roman"/>
        </w:rPr>
        <w:t xml:space="preserve"> fee for each carryout bag – paper or plastic – that you use at checkout. Bringing your own bag saves you money and keeps bags from ending up as litter in our trees, streets and lakes.”</w:t>
      </w:r>
    </w:p>
    <w:p w14:paraId="20BE1CA0" w14:textId="77777777" w:rsidR="00661A8B" w:rsidRPr="001A0833" w:rsidRDefault="00661A8B" w:rsidP="009975EF">
      <w:pPr>
        <w:ind w:right="288"/>
        <w:rPr>
          <w:rFonts w:eastAsia="Myriad Pro" w:cs="Myriad Pro"/>
          <w:vertAlign w:val="subscript"/>
        </w:rPr>
      </w:pPr>
    </w:p>
    <w:sectPr w:rsidR="00661A8B" w:rsidRPr="001A0833" w:rsidSect="00A63997">
      <w:type w:val="continuous"/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Malgun Gothic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yriadPro-Light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569"/>
    <w:multiLevelType w:val="hybridMultilevel"/>
    <w:tmpl w:val="22A0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1B11"/>
    <w:multiLevelType w:val="hybridMultilevel"/>
    <w:tmpl w:val="2D64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455"/>
    <w:multiLevelType w:val="hybridMultilevel"/>
    <w:tmpl w:val="AAA0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5632"/>
    <w:multiLevelType w:val="hybridMultilevel"/>
    <w:tmpl w:val="1BE6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C3000"/>
    <w:multiLevelType w:val="hybridMultilevel"/>
    <w:tmpl w:val="73B42DF4"/>
    <w:lvl w:ilvl="0" w:tplc="4B8496A0">
      <w:start w:val="12"/>
      <w:numFmt w:val="bullet"/>
      <w:lvlText w:val=""/>
      <w:lvlJc w:val="left"/>
      <w:pPr>
        <w:ind w:left="8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5" w15:restartNumberingAfterBreak="0">
    <w:nsid w:val="11B03450"/>
    <w:multiLevelType w:val="hybridMultilevel"/>
    <w:tmpl w:val="450EBFA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6" w15:restartNumberingAfterBreak="0">
    <w:nsid w:val="1F5658B5"/>
    <w:multiLevelType w:val="hybridMultilevel"/>
    <w:tmpl w:val="CD388014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7" w15:restartNumberingAfterBreak="0">
    <w:nsid w:val="209072C7"/>
    <w:multiLevelType w:val="hybridMultilevel"/>
    <w:tmpl w:val="34BA27A0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21E450F0"/>
    <w:multiLevelType w:val="hybridMultilevel"/>
    <w:tmpl w:val="F474AF0E"/>
    <w:lvl w:ilvl="0" w:tplc="4B8496A0">
      <w:start w:val="12"/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9" w15:restartNumberingAfterBreak="0">
    <w:nsid w:val="244F1332"/>
    <w:multiLevelType w:val="hybridMultilevel"/>
    <w:tmpl w:val="4774C110"/>
    <w:lvl w:ilvl="0" w:tplc="6D0E4AB4"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0" w15:restartNumberingAfterBreak="0">
    <w:nsid w:val="265F350E"/>
    <w:multiLevelType w:val="hybridMultilevel"/>
    <w:tmpl w:val="7362DD5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267468ED"/>
    <w:multiLevelType w:val="hybridMultilevel"/>
    <w:tmpl w:val="41D4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37FB"/>
    <w:multiLevelType w:val="hybridMultilevel"/>
    <w:tmpl w:val="B4EA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E5E83"/>
    <w:multiLevelType w:val="hybridMultilevel"/>
    <w:tmpl w:val="3EC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10C47"/>
    <w:multiLevelType w:val="hybridMultilevel"/>
    <w:tmpl w:val="E9C8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0EB0"/>
    <w:multiLevelType w:val="hybridMultilevel"/>
    <w:tmpl w:val="39E0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4242"/>
    <w:multiLevelType w:val="hybridMultilevel"/>
    <w:tmpl w:val="2316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D2AA5"/>
    <w:multiLevelType w:val="hybridMultilevel"/>
    <w:tmpl w:val="5B30CC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5EE2B40"/>
    <w:multiLevelType w:val="hybridMultilevel"/>
    <w:tmpl w:val="F10889F0"/>
    <w:lvl w:ilvl="0" w:tplc="4762D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3473C"/>
    <w:multiLevelType w:val="hybridMultilevel"/>
    <w:tmpl w:val="1AB85B8A"/>
    <w:lvl w:ilvl="0" w:tplc="4B8496A0">
      <w:start w:val="12"/>
      <w:numFmt w:val="bullet"/>
      <w:lvlText w:val=""/>
      <w:lvlJc w:val="left"/>
      <w:pPr>
        <w:ind w:left="80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8AC683D"/>
    <w:multiLevelType w:val="hybridMultilevel"/>
    <w:tmpl w:val="80687F90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1" w15:restartNumberingAfterBreak="0">
    <w:nsid w:val="39496430"/>
    <w:multiLevelType w:val="hybridMultilevel"/>
    <w:tmpl w:val="82DA5EDA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2" w15:restartNumberingAfterBreak="0">
    <w:nsid w:val="3EAA346E"/>
    <w:multiLevelType w:val="hybridMultilevel"/>
    <w:tmpl w:val="170E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05F2A"/>
    <w:multiLevelType w:val="hybridMultilevel"/>
    <w:tmpl w:val="430A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121A"/>
    <w:multiLevelType w:val="hybridMultilevel"/>
    <w:tmpl w:val="C8B66ADC"/>
    <w:lvl w:ilvl="0" w:tplc="430A2F52">
      <w:start w:val="41"/>
      <w:numFmt w:val="bullet"/>
      <w:lvlText w:val=""/>
      <w:lvlJc w:val="left"/>
      <w:pPr>
        <w:ind w:left="44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5" w15:restartNumberingAfterBreak="0">
    <w:nsid w:val="48680504"/>
    <w:multiLevelType w:val="hybridMultilevel"/>
    <w:tmpl w:val="43B6F7FA"/>
    <w:lvl w:ilvl="0" w:tplc="DBE6C858">
      <w:start w:val="1"/>
      <w:numFmt w:val="bullet"/>
      <w:lvlText w:val="•"/>
      <w:lvlJc w:val="left"/>
      <w:pPr>
        <w:ind w:left="486" w:hanging="113"/>
      </w:pPr>
      <w:rPr>
        <w:rFonts w:ascii="Myriad Pro" w:eastAsia="Myriad Pro" w:hAnsi="Myriad Pro" w:hint="default"/>
        <w:color w:val="A2B427"/>
        <w:w w:val="100"/>
        <w:position w:val="2"/>
        <w:sz w:val="24"/>
        <w:szCs w:val="24"/>
      </w:rPr>
    </w:lvl>
    <w:lvl w:ilvl="1" w:tplc="4D00610E">
      <w:start w:val="1"/>
      <w:numFmt w:val="bullet"/>
      <w:lvlText w:val="•"/>
      <w:lvlJc w:val="left"/>
      <w:pPr>
        <w:ind w:left="1392" w:hanging="113"/>
      </w:pPr>
      <w:rPr>
        <w:rFonts w:hint="default"/>
      </w:rPr>
    </w:lvl>
    <w:lvl w:ilvl="2" w:tplc="F3802A28">
      <w:start w:val="1"/>
      <w:numFmt w:val="bullet"/>
      <w:lvlText w:val="•"/>
      <w:lvlJc w:val="left"/>
      <w:pPr>
        <w:ind w:left="2304" w:hanging="113"/>
      </w:pPr>
      <w:rPr>
        <w:rFonts w:hint="default"/>
      </w:rPr>
    </w:lvl>
    <w:lvl w:ilvl="3" w:tplc="ACA00296">
      <w:start w:val="1"/>
      <w:numFmt w:val="bullet"/>
      <w:lvlText w:val="•"/>
      <w:lvlJc w:val="left"/>
      <w:pPr>
        <w:ind w:left="3216" w:hanging="113"/>
      </w:pPr>
      <w:rPr>
        <w:rFonts w:hint="default"/>
      </w:rPr>
    </w:lvl>
    <w:lvl w:ilvl="4" w:tplc="82E02ADA">
      <w:start w:val="1"/>
      <w:numFmt w:val="bullet"/>
      <w:lvlText w:val="•"/>
      <w:lvlJc w:val="left"/>
      <w:pPr>
        <w:ind w:left="4128" w:hanging="113"/>
      </w:pPr>
      <w:rPr>
        <w:rFonts w:hint="default"/>
      </w:rPr>
    </w:lvl>
    <w:lvl w:ilvl="5" w:tplc="72F8333A">
      <w:start w:val="1"/>
      <w:numFmt w:val="bullet"/>
      <w:lvlText w:val="•"/>
      <w:lvlJc w:val="left"/>
      <w:pPr>
        <w:ind w:left="5040" w:hanging="113"/>
      </w:pPr>
      <w:rPr>
        <w:rFonts w:hint="default"/>
      </w:rPr>
    </w:lvl>
    <w:lvl w:ilvl="6" w:tplc="B51ED4CE">
      <w:start w:val="1"/>
      <w:numFmt w:val="bullet"/>
      <w:lvlText w:val="•"/>
      <w:lvlJc w:val="left"/>
      <w:pPr>
        <w:ind w:left="5952" w:hanging="113"/>
      </w:pPr>
      <w:rPr>
        <w:rFonts w:hint="default"/>
      </w:rPr>
    </w:lvl>
    <w:lvl w:ilvl="7" w:tplc="59822966">
      <w:start w:val="1"/>
      <w:numFmt w:val="bullet"/>
      <w:lvlText w:val="•"/>
      <w:lvlJc w:val="left"/>
      <w:pPr>
        <w:ind w:left="6864" w:hanging="113"/>
      </w:pPr>
      <w:rPr>
        <w:rFonts w:hint="default"/>
      </w:rPr>
    </w:lvl>
    <w:lvl w:ilvl="8" w:tplc="7ED2C2A2">
      <w:start w:val="1"/>
      <w:numFmt w:val="bullet"/>
      <w:lvlText w:val="•"/>
      <w:lvlJc w:val="left"/>
      <w:pPr>
        <w:ind w:left="7776" w:hanging="113"/>
      </w:pPr>
      <w:rPr>
        <w:rFonts w:hint="default"/>
      </w:rPr>
    </w:lvl>
  </w:abstractNum>
  <w:abstractNum w:abstractNumId="26" w15:restartNumberingAfterBreak="0">
    <w:nsid w:val="4BCF03A7"/>
    <w:multiLevelType w:val="hybridMultilevel"/>
    <w:tmpl w:val="9D2C5030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51545C32"/>
    <w:multiLevelType w:val="hybridMultilevel"/>
    <w:tmpl w:val="81D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721A5"/>
    <w:multiLevelType w:val="hybridMultilevel"/>
    <w:tmpl w:val="E022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17C4B"/>
    <w:multiLevelType w:val="hybridMultilevel"/>
    <w:tmpl w:val="2D3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1A55"/>
    <w:multiLevelType w:val="hybridMultilevel"/>
    <w:tmpl w:val="E376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36229"/>
    <w:multiLevelType w:val="hybridMultilevel"/>
    <w:tmpl w:val="32C06DD8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2" w15:restartNumberingAfterBreak="0">
    <w:nsid w:val="718F4EA7"/>
    <w:multiLevelType w:val="hybridMultilevel"/>
    <w:tmpl w:val="3384CF9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3" w15:restartNumberingAfterBreak="0">
    <w:nsid w:val="71947DF3"/>
    <w:multiLevelType w:val="hybridMultilevel"/>
    <w:tmpl w:val="6C02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4785E"/>
    <w:multiLevelType w:val="hybridMultilevel"/>
    <w:tmpl w:val="FD28AADA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5" w15:restartNumberingAfterBreak="0">
    <w:nsid w:val="79E339B0"/>
    <w:multiLevelType w:val="hybridMultilevel"/>
    <w:tmpl w:val="9E70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7"/>
  </w:num>
  <w:num w:numId="4">
    <w:abstractNumId w:val="21"/>
  </w:num>
  <w:num w:numId="5">
    <w:abstractNumId w:val="2"/>
  </w:num>
  <w:num w:numId="6">
    <w:abstractNumId w:val="24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19"/>
  </w:num>
  <w:num w:numId="12">
    <w:abstractNumId w:val="6"/>
  </w:num>
  <w:num w:numId="13">
    <w:abstractNumId w:val="22"/>
  </w:num>
  <w:num w:numId="14">
    <w:abstractNumId w:val="35"/>
  </w:num>
  <w:num w:numId="15">
    <w:abstractNumId w:val="10"/>
  </w:num>
  <w:num w:numId="16">
    <w:abstractNumId w:val="3"/>
  </w:num>
  <w:num w:numId="17">
    <w:abstractNumId w:val="16"/>
  </w:num>
  <w:num w:numId="18">
    <w:abstractNumId w:val="26"/>
  </w:num>
  <w:num w:numId="19">
    <w:abstractNumId w:val="23"/>
  </w:num>
  <w:num w:numId="20">
    <w:abstractNumId w:val="0"/>
  </w:num>
  <w:num w:numId="21">
    <w:abstractNumId w:val="15"/>
  </w:num>
  <w:num w:numId="22">
    <w:abstractNumId w:val="13"/>
  </w:num>
  <w:num w:numId="23">
    <w:abstractNumId w:val="31"/>
  </w:num>
  <w:num w:numId="24">
    <w:abstractNumId w:val="28"/>
  </w:num>
  <w:num w:numId="25">
    <w:abstractNumId w:val="1"/>
  </w:num>
  <w:num w:numId="26">
    <w:abstractNumId w:val="20"/>
  </w:num>
  <w:num w:numId="27">
    <w:abstractNumId w:val="33"/>
  </w:num>
  <w:num w:numId="28">
    <w:abstractNumId w:val="30"/>
  </w:num>
  <w:num w:numId="29">
    <w:abstractNumId w:val="34"/>
  </w:num>
  <w:num w:numId="30">
    <w:abstractNumId w:val="12"/>
  </w:num>
  <w:num w:numId="31">
    <w:abstractNumId w:val="29"/>
  </w:num>
  <w:num w:numId="32">
    <w:abstractNumId w:val="7"/>
  </w:num>
  <w:num w:numId="33">
    <w:abstractNumId w:val="32"/>
  </w:num>
  <w:num w:numId="34">
    <w:abstractNumId w:val="14"/>
  </w:num>
  <w:num w:numId="35">
    <w:abstractNumId w:val="18"/>
  </w:num>
  <w:num w:numId="36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70"/>
    <w:rsid w:val="00011CD3"/>
    <w:rsid w:val="00011FD4"/>
    <w:rsid w:val="00012C5C"/>
    <w:rsid w:val="00013456"/>
    <w:rsid w:val="00026FF3"/>
    <w:rsid w:val="00030CE2"/>
    <w:rsid w:val="00046F3D"/>
    <w:rsid w:val="00053C80"/>
    <w:rsid w:val="000573A7"/>
    <w:rsid w:val="00064719"/>
    <w:rsid w:val="00091732"/>
    <w:rsid w:val="00095986"/>
    <w:rsid w:val="000A2B15"/>
    <w:rsid w:val="000A3915"/>
    <w:rsid w:val="000B7D15"/>
    <w:rsid w:val="000C05B2"/>
    <w:rsid w:val="000C23AF"/>
    <w:rsid w:val="000C624E"/>
    <w:rsid w:val="000C65A7"/>
    <w:rsid w:val="000D64C1"/>
    <w:rsid w:val="000D76CC"/>
    <w:rsid w:val="000E272E"/>
    <w:rsid w:val="000E3BDB"/>
    <w:rsid w:val="000E6209"/>
    <w:rsid w:val="000F229E"/>
    <w:rsid w:val="000F31B6"/>
    <w:rsid w:val="00103FF0"/>
    <w:rsid w:val="00104D52"/>
    <w:rsid w:val="0010612C"/>
    <w:rsid w:val="00111B2C"/>
    <w:rsid w:val="001127E6"/>
    <w:rsid w:val="001141B2"/>
    <w:rsid w:val="00117447"/>
    <w:rsid w:val="00122108"/>
    <w:rsid w:val="00123464"/>
    <w:rsid w:val="001308A5"/>
    <w:rsid w:val="00141012"/>
    <w:rsid w:val="001442AA"/>
    <w:rsid w:val="0014792D"/>
    <w:rsid w:val="00150716"/>
    <w:rsid w:val="00160576"/>
    <w:rsid w:val="00165D85"/>
    <w:rsid w:val="001752F8"/>
    <w:rsid w:val="001963C8"/>
    <w:rsid w:val="001966C1"/>
    <w:rsid w:val="00196EB3"/>
    <w:rsid w:val="00196F39"/>
    <w:rsid w:val="00196FB1"/>
    <w:rsid w:val="001A0833"/>
    <w:rsid w:val="001A367B"/>
    <w:rsid w:val="001A3D4C"/>
    <w:rsid w:val="001A3FC2"/>
    <w:rsid w:val="001B28D9"/>
    <w:rsid w:val="001B3633"/>
    <w:rsid w:val="001B56A8"/>
    <w:rsid w:val="001C3325"/>
    <w:rsid w:val="001D281D"/>
    <w:rsid w:val="001E73C0"/>
    <w:rsid w:val="001F5D7D"/>
    <w:rsid w:val="001F79AF"/>
    <w:rsid w:val="00204A9A"/>
    <w:rsid w:val="00211780"/>
    <w:rsid w:val="00215B3A"/>
    <w:rsid w:val="00223A46"/>
    <w:rsid w:val="00225441"/>
    <w:rsid w:val="00237909"/>
    <w:rsid w:val="0024123F"/>
    <w:rsid w:val="00242225"/>
    <w:rsid w:val="0024325A"/>
    <w:rsid w:val="00243DBB"/>
    <w:rsid w:val="00244191"/>
    <w:rsid w:val="002472B2"/>
    <w:rsid w:val="0026119F"/>
    <w:rsid w:val="00270182"/>
    <w:rsid w:val="00270A9E"/>
    <w:rsid w:val="002735D2"/>
    <w:rsid w:val="002769F4"/>
    <w:rsid w:val="00281004"/>
    <w:rsid w:val="0028530E"/>
    <w:rsid w:val="00290FC6"/>
    <w:rsid w:val="00294274"/>
    <w:rsid w:val="00294288"/>
    <w:rsid w:val="002A505E"/>
    <w:rsid w:val="002A68F9"/>
    <w:rsid w:val="002B057D"/>
    <w:rsid w:val="002B313F"/>
    <w:rsid w:val="002B7B37"/>
    <w:rsid w:val="002C18B9"/>
    <w:rsid w:val="002D193B"/>
    <w:rsid w:val="002D4909"/>
    <w:rsid w:val="002E0B0D"/>
    <w:rsid w:val="002E13A8"/>
    <w:rsid w:val="002F0B56"/>
    <w:rsid w:val="00302DE1"/>
    <w:rsid w:val="00322611"/>
    <w:rsid w:val="00323D24"/>
    <w:rsid w:val="003267C0"/>
    <w:rsid w:val="0032760D"/>
    <w:rsid w:val="00334F55"/>
    <w:rsid w:val="0035058D"/>
    <w:rsid w:val="00351180"/>
    <w:rsid w:val="00353F10"/>
    <w:rsid w:val="00354778"/>
    <w:rsid w:val="00355A42"/>
    <w:rsid w:val="00362444"/>
    <w:rsid w:val="00373072"/>
    <w:rsid w:val="003800EB"/>
    <w:rsid w:val="003806B9"/>
    <w:rsid w:val="00381E47"/>
    <w:rsid w:val="00387824"/>
    <w:rsid w:val="00387E7B"/>
    <w:rsid w:val="0039242F"/>
    <w:rsid w:val="003934BD"/>
    <w:rsid w:val="003A6345"/>
    <w:rsid w:val="003B1A11"/>
    <w:rsid w:val="003B6D12"/>
    <w:rsid w:val="003C068E"/>
    <w:rsid w:val="003C7BD7"/>
    <w:rsid w:val="003D4D5F"/>
    <w:rsid w:val="00403D8A"/>
    <w:rsid w:val="00412C20"/>
    <w:rsid w:val="00412DF3"/>
    <w:rsid w:val="00435A7E"/>
    <w:rsid w:val="0044171F"/>
    <w:rsid w:val="00450509"/>
    <w:rsid w:val="004517FB"/>
    <w:rsid w:val="004556C5"/>
    <w:rsid w:val="004563B6"/>
    <w:rsid w:val="00467341"/>
    <w:rsid w:val="00476FB7"/>
    <w:rsid w:val="004774F8"/>
    <w:rsid w:val="004776D9"/>
    <w:rsid w:val="00480CFE"/>
    <w:rsid w:val="004A05FF"/>
    <w:rsid w:val="004A0AF2"/>
    <w:rsid w:val="004A5885"/>
    <w:rsid w:val="004A6607"/>
    <w:rsid w:val="004B0D75"/>
    <w:rsid w:val="004B5772"/>
    <w:rsid w:val="004B6699"/>
    <w:rsid w:val="004D0839"/>
    <w:rsid w:val="004D0972"/>
    <w:rsid w:val="004E0C5B"/>
    <w:rsid w:val="004F0BA9"/>
    <w:rsid w:val="004F4FA1"/>
    <w:rsid w:val="00510C37"/>
    <w:rsid w:val="00513D48"/>
    <w:rsid w:val="00514F9C"/>
    <w:rsid w:val="005176CD"/>
    <w:rsid w:val="00517E90"/>
    <w:rsid w:val="005205ED"/>
    <w:rsid w:val="00526824"/>
    <w:rsid w:val="00527613"/>
    <w:rsid w:val="00530C49"/>
    <w:rsid w:val="00535A5E"/>
    <w:rsid w:val="00542A78"/>
    <w:rsid w:val="00553A1F"/>
    <w:rsid w:val="00555AE1"/>
    <w:rsid w:val="005568EE"/>
    <w:rsid w:val="0056278B"/>
    <w:rsid w:val="00564C50"/>
    <w:rsid w:val="00574094"/>
    <w:rsid w:val="005772EA"/>
    <w:rsid w:val="00583314"/>
    <w:rsid w:val="00585232"/>
    <w:rsid w:val="00590CF9"/>
    <w:rsid w:val="00594BF6"/>
    <w:rsid w:val="00595370"/>
    <w:rsid w:val="005B1734"/>
    <w:rsid w:val="005B60E7"/>
    <w:rsid w:val="005C0483"/>
    <w:rsid w:val="005C4242"/>
    <w:rsid w:val="005E1495"/>
    <w:rsid w:val="005E1864"/>
    <w:rsid w:val="005E2CCD"/>
    <w:rsid w:val="005F1CD4"/>
    <w:rsid w:val="005F6F4D"/>
    <w:rsid w:val="00601AD9"/>
    <w:rsid w:val="0060561A"/>
    <w:rsid w:val="00622E45"/>
    <w:rsid w:val="00625A7B"/>
    <w:rsid w:val="00626FDF"/>
    <w:rsid w:val="00627EA0"/>
    <w:rsid w:val="0063409E"/>
    <w:rsid w:val="00634706"/>
    <w:rsid w:val="00647607"/>
    <w:rsid w:val="006526CC"/>
    <w:rsid w:val="00661A8B"/>
    <w:rsid w:val="0066378A"/>
    <w:rsid w:val="0066516E"/>
    <w:rsid w:val="00671FD3"/>
    <w:rsid w:val="00673DB9"/>
    <w:rsid w:val="006800DD"/>
    <w:rsid w:val="006A2E8C"/>
    <w:rsid w:val="006A7D7D"/>
    <w:rsid w:val="006C3B43"/>
    <w:rsid w:val="006D0957"/>
    <w:rsid w:val="006E3583"/>
    <w:rsid w:val="006E36D9"/>
    <w:rsid w:val="006E465C"/>
    <w:rsid w:val="006F3CD8"/>
    <w:rsid w:val="007001B2"/>
    <w:rsid w:val="00714728"/>
    <w:rsid w:val="00720798"/>
    <w:rsid w:val="00744481"/>
    <w:rsid w:val="007461B6"/>
    <w:rsid w:val="007510CA"/>
    <w:rsid w:val="0075681E"/>
    <w:rsid w:val="00760BE5"/>
    <w:rsid w:val="00763565"/>
    <w:rsid w:val="0076456A"/>
    <w:rsid w:val="007763CA"/>
    <w:rsid w:val="00780D1D"/>
    <w:rsid w:val="00787B46"/>
    <w:rsid w:val="0079019D"/>
    <w:rsid w:val="00792AF7"/>
    <w:rsid w:val="007A015D"/>
    <w:rsid w:val="007A151C"/>
    <w:rsid w:val="007A44F8"/>
    <w:rsid w:val="007A4DD7"/>
    <w:rsid w:val="007B6ADD"/>
    <w:rsid w:val="007C6016"/>
    <w:rsid w:val="007D04F2"/>
    <w:rsid w:val="007D2670"/>
    <w:rsid w:val="007E4215"/>
    <w:rsid w:val="007E535F"/>
    <w:rsid w:val="007E5948"/>
    <w:rsid w:val="007E66E1"/>
    <w:rsid w:val="007F0D96"/>
    <w:rsid w:val="007F47C6"/>
    <w:rsid w:val="00800925"/>
    <w:rsid w:val="0081122D"/>
    <w:rsid w:val="00820906"/>
    <w:rsid w:val="008230F8"/>
    <w:rsid w:val="008256AE"/>
    <w:rsid w:val="00835349"/>
    <w:rsid w:val="00837859"/>
    <w:rsid w:val="00864CFD"/>
    <w:rsid w:val="00870180"/>
    <w:rsid w:val="00881BCF"/>
    <w:rsid w:val="00886C26"/>
    <w:rsid w:val="00897DBD"/>
    <w:rsid w:val="008A1C33"/>
    <w:rsid w:val="008A44F4"/>
    <w:rsid w:val="008A76D3"/>
    <w:rsid w:val="008B500B"/>
    <w:rsid w:val="008B53AB"/>
    <w:rsid w:val="008B6008"/>
    <w:rsid w:val="008C0270"/>
    <w:rsid w:val="008C1ECB"/>
    <w:rsid w:val="008C2AA5"/>
    <w:rsid w:val="008C3EF9"/>
    <w:rsid w:val="008C7CEE"/>
    <w:rsid w:val="008D5CAE"/>
    <w:rsid w:val="008D7C84"/>
    <w:rsid w:val="008E1A54"/>
    <w:rsid w:val="008E5853"/>
    <w:rsid w:val="008F0517"/>
    <w:rsid w:val="008F64AE"/>
    <w:rsid w:val="00906156"/>
    <w:rsid w:val="00923612"/>
    <w:rsid w:val="00924174"/>
    <w:rsid w:val="00926146"/>
    <w:rsid w:val="0093030D"/>
    <w:rsid w:val="00941157"/>
    <w:rsid w:val="00960D20"/>
    <w:rsid w:val="009622A3"/>
    <w:rsid w:val="009647F2"/>
    <w:rsid w:val="0096530D"/>
    <w:rsid w:val="00967F7A"/>
    <w:rsid w:val="0097139A"/>
    <w:rsid w:val="00972EC6"/>
    <w:rsid w:val="00974013"/>
    <w:rsid w:val="00987429"/>
    <w:rsid w:val="009975EF"/>
    <w:rsid w:val="009A5DCE"/>
    <w:rsid w:val="009A7C71"/>
    <w:rsid w:val="009C117A"/>
    <w:rsid w:val="009C1356"/>
    <w:rsid w:val="009C1B29"/>
    <w:rsid w:val="009D764F"/>
    <w:rsid w:val="009E0BC0"/>
    <w:rsid w:val="009F2969"/>
    <w:rsid w:val="009F3B55"/>
    <w:rsid w:val="00A075F2"/>
    <w:rsid w:val="00A11768"/>
    <w:rsid w:val="00A16D49"/>
    <w:rsid w:val="00A30965"/>
    <w:rsid w:val="00A3229C"/>
    <w:rsid w:val="00A34249"/>
    <w:rsid w:val="00A42956"/>
    <w:rsid w:val="00A53179"/>
    <w:rsid w:val="00A53D60"/>
    <w:rsid w:val="00A613A2"/>
    <w:rsid w:val="00A628B0"/>
    <w:rsid w:val="00A62C55"/>
    <w:rsid w:val="00A63997"/>
    <w:rsid w:val="00A64BA1"/>
    <w:rsid w:val="00A65927"/>
    <w:rsid w:val="00A66BCE"/>
    <w:rsid w:val="00A842CE"/>
    <w:rsid w:val="00A854EF"/>
    <w:rsid w:val="00A8675E"/>
    <w:rsid w:val="00A9173A"/>
    <w:rsid w:val="00A965DE"/>
    <w:rsid w:val="00A972A0"/>
    <w:rsid w:val="00AA06CA"/>
    <w:rsid w:val="00AA214E"/>
    <w:rsid w:val="00AA259F"/>
    <w:rsid w:val="00AA4732"/>
    <w:rsid w:val="00AA523F"/>
    <w:rsid w:val="00AA5834"/>
    <w:rsid w:val="00AC597C"/>
    <w:rsid w:val="00AD20C0"/>
    <w:rsid w:val="00AD2DC0"/>
    <w:rsid w:val="00AD4E97"/>
    <w:rsid w:val="00AE2E6D"/>
    <w:rsid w:val="00AE3581"/>
    <w:rsid w:val="00B1228C"/>
    <w:rsid w:val="00B23B5D"/>
    <w:rsid w:val="00B2626A"/>
    <w:rsid w:val="00B37109"/>
    <w:rsid w:val="00B41361"/>
    <w:rsid w:val="00B41787"/>
    <w:rsid w:val="00B422EC"/>
    <w:rsid w:val="00B5186B"/>
    <w:rsid w:val="00B5451D"/>
    <w:rsid w:val="00B54B75"/>
    <w:rsid w:val="00B5701B"/>
    <w:rsid w:val="00B61B48"/>
    <w:rsid w:val="00B6244E"/>
    <w:rsid w:val="00B66358"/>
    <w:rsid w:val="00B6693E"/>
    <w:rsid w:val="00B670B8"/>
    <w:rsid w:val="00B6725F"/>
    <w:rsid w:val="00B71C0B"/>
    <w:rsid w:val="00B92496"/>
    <w:rsid w:val="00BA0247"/>
    <w:rsid w:val="00BE1104"/>
    <w:rsid w:val="00BE15FA"/>
    <w:rsid w:val="00BE559F"/>
    <w:rsid w:val="00C018D0"/>
    <w:rsid w:val="00C025B7"/>
    <w:rsid w:val="00C12B07"/>
    <w:rsid w:val="00C13A9E"/>
    <w:rsid w:val="00C1591E"/>
    <w:rsid w:val="00C35940"/>
    <w:rsid w:val="00C36CDA"/>
    <w:rsid w:val="00C475B1"/>
    <w:rsid w:val="00C5644E"/>
    <w:rsid w:val="00C610DE"/>
    <w:rsid w:val="00C66180"/>
    <w:rsid w:val="00C67F19"/>
    <w:rsid w:val="00C70233"/>
    <w:rsid w:val="00C75DE2"/>
    <w:rsid w:val="00C77B02"/>
    <w:rsid w:val="00C9251B"/>
    <w:rsid w:val="00C951EE"/>
    <w:rsid w:val="00CB0E2E"/>
    <w:rsid w:val="00CB4B26"/>
    <w:rsid w:val="00CB5467"/>
    <w:rsid w:val="00CC0DBF"/>
    <w:rsid w:val="00CC3E0C"/>
    <w:rsid w:val="00CC7549"/>
    <w:rsid w:val="00CD0882"/>
    <w:rsid w:val="00CD2ECC"/>
    <w:rsid w:val="00CD3F7C"/>
    <w:rsid w:val="00CD419D"/>
    <w:rsid w:val="00CD5B7E"/>
    <w:rsid w:val="00CD6750"/>
    <w:rsid w:val="00CE2988"/>
    <w:rsid w:val="00CF2C2E"/>
    <w:rsid w:val="00CF5FAB"/>
    <w:rsid w:val="00CF744C"/>
    <w:rsid w:val="00D0127A"/>
    <w:rsid w:val="00D06FEC"/>
    <w:rsid w:val="00D0773A"/>
    <w:rsid w:val="00D202D4"/>
    <w:rsid w:val="00D22495"/>
    <w:rsid w:val="00D22591"/>
    <w:rsid w:val="00D31518"/>
    <w:rsid w:val="00D35BE7"/>
    <w:rsid w:val="00D41171"/>
    <w:rsid w:val="00D45ED9"/>
    <w:rsid w:val="00D460C3"/>
    <w:rsid w:val="00D56D7B"/>
    <w:rsid w:val="00D6594E"/>
    <w:rsid w:val="00D65D6E"/>
    <w:rsid w:val="00D66C2B"/>
    <w:rsid w:val="00D7019A"/>
    <w:rsid w:val="00D73B6F"/>
    <w:rsid w:val="00D75B89"/>
    <w:rsid w:val="00D87E4A"/>
    <w:rsid w:val="00D93D16"/>
    <w:rsid w:val="00DA6089"/>
    <w:rsid w:val="00DC2F6C"/>
    <w:rsid w:val="00DC4F34"/>
    <w:rsid w:val="00DC501C"/>
    <w:rsid w:val="00DD6229"/>
    <w:rsid w:val="00DE7374"/>
    <w:rsid w:val="00E036B1"/>
    <w:rsid w:val="00E163F3"/>
    <w:rsid w:val="00E21B22"/>
    <w:rsid w:val="00E333CF"/>
    <w:rsid w:val="00E35490"/>
    <w:rsid w:val="00E357D2"/>
    <w:rsid w:val="00E43126"/>
    <w:rsid w:val="00E45CA1"/>
    <w:rsid w:val="00E523D3"/>
    <w:rsid w:val="00E53D1C"/>
    <w:rsid w:val="00E603ED"/>
    <w:rsid w:val="00E61C20"/>
    <w:rsid w:val="00E7069B"/>
    <w:rsid w:val="00E71282"/>
    <w:rsid w:val="00E729EE"/>
    <w:rsid w:val="00E812B6"/>
    <w:rsid w:val="00E91EB3"/>
    <w:rsid w:val="00E92AE3"/>
    <w:rsid w:val="00EB0C71"/>
    <w:rsid w:val="00EB1172"/>
    <w:rsid w:val="00EB2D82"/>
    <w:rsid w:val="00EC473F"/>
    <w:rsid w:val="00EC486D"/>
    <w:rsid w:val="00EC639D"/>
    <w:rsid w:val="00ED0E27"/>
    <w:rsid w:val="00EE713E"/>
    <w:rsid w:val="00F02EDA"/>
    <w:rsid w:val="00F043AD"/>
    <w:rsid w:val="00F26525"/>
    <w:rsid w:val="00F30A01"/>
    <w:rsid w:val="00F3595C"/>
    <w:rsid w:val="00F42F5C"/>
    <w:rsid w:val="00F430B2"/>
    <w:rsid w:val="00F521DF"/>
    <w:rsid w:val="00F633E6"/>
    <w:rsid w:val="00F6502C"/>
    <w:rsid w:val="00F66647"/>
    <w:rsid w:val="00F70102"/>
    <w:rsid w:val="00F77BE8"/>
    <w:rsid w:val="00F800A7"/>
    <w:rsid w:val="00F82B14"/>
    <w:rsid w:val="00F90E97"/>
    <w:rsid w:val="00F921B9"/>
    <w:rsid w:val="00F9275B"/>
    <w:rsid w:val="00F93DCC"/>
    <w:rsid w:val="00FA42A7"/>
    <w:rsid w:val="00FB2492"/>
    <w:rsid w:val="00FC0A02"/>
    <w:rsid w:val="00FC26BB"/>
    <w:rsid w:val="00FC7AC4"/>
    <w:rsid w:val="00FD1797"/>
    <w:rsid w:val="00FD5EA8"/>
    <w:rsid w:val="00FD6153"/>
    <w:rsid w:val="00FD7689"/>
    <w:rsid w:val="00FE021C"/>
    <w:rsid w:val="00FE14AF"/>
    <w:rsid w:val="00FE2A56"/>
    <w:rsid w:val="00FF4587"/>
    <w:rsid w:val="00FF60B6"/>
    <w:rsid w:val="00FF64CD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94CEC"/>
  <w15:docId w15:val="{97AAC79F-34EF-F449-9FEF-09FC36D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2">
    <w:name w:val="heading 2"/>
    <w:basedOn w:val="Normal"/>
    <w:link w:val="Heading2Char"/>
    <w:uiPriority w:val="9"/>
    <w:qFormat/>
    <w:rsid w:val="00403D8A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6" w:hanging="112"/>
    </w:pPr>
    <w:rPr>
      <w:rFonts w:ascii="Myriad Pro" w:eastAsia="Myriad Pro" w:hAnsi="Myriad Pro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0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1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7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37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701B"/>
    <w:pPr>
      <w:widowControl/>
    </w:pPr>
  </w:style>
  <w:style w:type="character" w:styleId="Hyperlink">
    <w:name w:val="Hyperlink"/>
    <w:basedOn w:val="DefaultParagraphFont"/>
    <w:uiPriority w:val="99"/>
    <w:unhideWhenUsed/>
    <w:rsid w:val="00D65D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13456"/>
    <w:pPr>
      <w:widowControl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58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D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blue">
    <w:name w:val="headingblue"/>
    <w:basedOn w:val="DefaultParagraphFont"/>
    <w:rsid w:val="0040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kensl0\Desktop\MplsMinute-script04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F0F51-266C-43F6-8A8A-118F91F8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MplsMinute-script0403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Minneapolis, MN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McKenzie, Sarah L</dc:creator>
  <cp:lastModifiedBy>Kish, Kellie L.</cp:lastModifiedBy>
  <cp:revision>3</cp:revision>
  <cp:lastPrinted>2018-04-26T20:41:00Z</cp:lastPrinted>
  <dcterms:created xsi:type="dcterms:W3CDTF">2021-11-19T19:14:00Z</dcterms:created>
  <dcterms:modified xsi:type="dcterms:W3CDTF">2021-11-19T19:24:00Z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2015-10-27T00:00:00Z</vt:filetime>
  </property>
</Properties>
</file>