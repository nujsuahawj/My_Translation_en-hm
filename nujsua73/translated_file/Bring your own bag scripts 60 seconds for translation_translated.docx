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B4C0" w14:textId="77777777" w:rsidR="00FC0A02" w:rsidRPr="00F26525" w:rsidRDefault="001308A5" w:rsidP="00E603ED">
      <w:pPr>
        <w:ind w:left="288" w:right="288"/>
        <w:rPr>
          <w:rFonts w:eastAsia="Times New Roman" w:cs="Times New Roman"/>
          <w:vertAlign w:val="subscript"/>
        </w:rPr>
      </w:pPr>
      <w:r w:rsidRPr="00F26525">
        <w:rPr>
          <w:rFonts w:eastAsia="Times New Roman" w:cs="Times New Roman"/>
          <w:noProof/>
          <w:vertAlign w:val="subscript"/>
        </w:rPr>
        <w:drawing>
          <wp:anchor distT="0" distB="0" distL="114300" distR="114300" simplePos="0" relativeHeight="251658240" behindDoc="1" locked="0" layoutInCell="1" allowOverlap="1" wp14:anchorId="2B6BA492" wp14:editId="5B9547C2">
            <wp:simplePos x="0" y="0"/>
            <wp:positionH relativeFrom="column">
              <wp:posOffset>-5080</wp:posOffset>
            </wp:positionH>
            <wp:positionV relativeFrom="paragraph">
              <wp:posOffset>-182880</wp:posOffset>
            </wp:positionV>
            <wp:extent cx="6366933" cy="114271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 template bann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74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B7E" w:rsidRPr="00F26525">
        <w:rPr>
          <w:rFonts w:eastAsia="Times New Roman" w:cs="Times New Roman"/>
          <w:vertAlign w:val="subscript"/>
        </w:rPr>
        <w:softHyphen/>
      </w:r>
      <w:r w:rsidR="00CD5B7E" w:rsidRPr="00F26525">
        <w:rPr>
          <w:rFonts w:eastAsia="Times New Roman" w:cs="Times New Roman"/>
          <w:vertAlign w:val="subscript"/>
        </w:rPr>
        <w:softHyphen/>
      </w:r>
      <w:r w:rsidR="00CD5B7E" w:rsidRPr="00F26525">
        <w:rPr>
          <w:rFonts w:eastAsia="Times New Roman" w:cs="Times New Roman"/>
          <w:vertAlign w:val="subscript"/>
        </w:rPr>
        <w:softHyphen/>
      </w:r>
    </w:p>
    <w:p w14:paraId="7D2FF354" w14:textId="5BB38EE0" w:rsidR="00FC0A02" w:rsidRPr="00F26525" w:rsidRDefault="00E13DA4" w:rsidP="00E13DA4">
      <w:pPr>
        <w:tabs>
          <w:tab w:val="left" w:pos="1540"/>
        </w:tabs>
        <w:ind w:left="288" w:right="288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3396C598" w14:textId="77777777" w:rsidR="00FC0A02" w:rsidRPr="00F26525" w:rsidRDefault="00FC0A02" w:rsidP="00E603ED">
      <w:pPr>
        <w:ind w:left="288" w:right="288"/>
        <w:rPr>
          <w:rFonts w:eastAsia="Times New Roman" w:cs="Times New Roman"/>
        </w:rPr>
      </w:pPr>
    </w:p>
    <w:p w14:paraId="3A27173C" w14:textId="77777777" w:rsidR="00FC0A02" w:rsidRPr="00F26525" w:rsidRDefault="00FC0A02" w:rsidP="00E603ED">
      <w:pPr>
        <w:spacing w:after="56"/>
        <w:ind w:left="288" w:right="288"/>
        <w:jc w:val="right"/>
        <w:rPr>
          <w:rFonts w:eastAsia="MyriadPro-Light" w:cs="MyriadPro-Light"/>
        </w:rPr>
      </w:pPr>
    </w:p>
    <w:p w14:paraId="08B3296C" w14:textId="77777777" w:rsidR="00FC0A02" w:rsidRPr="00F26525" w:rsidRDefault="00FC0A02" w:rsidP="00E603ED">
      <w:pPr>
        <w:spacing w:line="20" w:lineRule="exact"/>
        <w:ind w:left="288" w:right="288"/>
        <w:rPr>
          <w:rFonts w:eastAsia="MyriadPro-Light" w:cs="MyriadPro-Light"/>
        </w:rPr>
      </w:pPr>
    </w:p>
    <w:p w14:paraId="5C48D8CB" w14:textId="77777777" w:rsidR="00FC0A02" w:rsidRPr="00F26525" w:rsidRDefault="00FC0A02" w:rsidP="00E603ED">
      <w:pPr>
        <w:ind w:left="288" w:right="288"/>
        <w:rPr>
          <w:rFonts w:eastAsia="MyriadPro-Light" w:cs="MyriadPro-Light"/>
        </w:rPr>
      </w:pPr>
    </w:p>
    <w:p w14:paraId="71B1C54D" w14:textId="77777777" w:rsidR="00FC0A02" w:rsidRPr="00F26525" w:rsidRDefault="00FC0A02" w:rsidP="00E603ED">
      <w:pPr>
        <w:ind w:left="288" w:right="288"/>
        <w:rPr>
          <w:rFonts w:eastAsia="MyriadPro-Light" w:cs="MyriadPro-Light"/>
        </w:rPr>
      </w:pPr>
    </w:p>
    <w:p w14:paraId="5764C358" w14:textId="462C9BB5" w:rsidR="005176CD" w:rsidRDefault="005176CD" w:rsidP="00555AE1">
      <w:pPr>
        <w:ind w:right="288"/>
        <w:rPr>
          <w:color w:val="231F20"/>
          <w:sz w:val="24"/>
          <w:szCs w:val="24"/>
        </w:rPr>
      </w:pPr>
    </w:p>
    <w:p w14:paraId="3B61A109" w14:textId="6FD9D952" w:rsidR="008C7CEE" w:rsidRDefault="004E20BE" w:rsidP="00C02626">
      <w:pPr>
        <w:ind w:right="288"/>
        <w:jc w:val="both"/>
        <w:rPr>
          <w:color w:val="231F20"/>
          <w:sz w:val="24"/>
          <w:szCs w:val="24"/>
        </w:rPr>
      </w:pP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Nroog</w:t>
      </w:r>
      <w:proofErr w:type="spellEnd"/>
      <w:r w:rsidRPr="004E20BE">
        <w:rPr>
          <w:color w:val="231F20"/>
          <w:sz w:val="24"/>
          <w:szCs w:val="24"/>
        </w:rPr>
        <w:t xml:space="preserve"> Minneapolis </w:t>
      </w:r>
      <w:proofErr w:type="spellStart"/>
      <w:r w:rsidRPr="004E20BE">
        <w:rPr>
          <w:color w:val="231F20"/>
          <w:sz w:val="24"/>
          <w:szCs w:val="24"/>
        </w:rPr>
        <w:t>xav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nqa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hnab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="00F25532">
        <w:rPr>
          <w:color w:val="231F20"/>
          <w:sz w:val="24"/>
          <w:szCs w:val="24"/>
        </w:rPr>
        <w:t>nrog</w:t>
      </w:r>
      <w:proofErr w:type="spellEnd"/>
      <w:r w:rsidR="00F25532">
        <w:rPr>
          <w:color w:val="231F20"/>
          <w:sz w:val="24"/>
          <w:szCs w:val="24"/>
        </w:rPr>
        <w:t xml:space="preserve"> </w:t>
      </w:r>
      <w:proofErr w:type="spellStart"/>
      <w:r w:rsidR="00F25532">
        <w:rPr>
          <w:color w:val="231F20"/>
          <w:sz w:val="24"/>
          <w:szCs w:val="24"/>
        </w:rPr>
        <w:t>koj</w:t>
      </w:r>
      <w:proofErr w:type="spellEnd"/>
      <w:r w:rsidR="00F25532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mus</w:t>
      </w:r>
      <w:proofErr w:type="spellEnd"/>
      <w:r w:rsidRPr="004E20BE">
        <w:rPr>
          <w:color w:val="231F20"/>
          <w:sz w:val="24"/>
          <w:szCs w:val="24"/>
        </w:rPr>
        <w:t xml:space="preserve"> tom </w:t>
      </w:r>
      <w:proofErr w:type="spellStart"/>
      <w:r w:rsidRPr="004E20BE">
        <w:rPr>
          <w:color w:val="231F20"/>
          <w:sz w:val="24"/>
          <w:szCs w:val="24"/>
        </w:rPr>
        <w:t>khw</w:t>
      </w:r>
      <w:proofErr w:type="spellEnd"/>
      <w:r w:rsidR="002204BF">
        <w:rPr>
          <w:color w:val="231F20"/>
          <w:sz w:val="24"/>
          <w:szCs w:val="24"/>
        </w:rPr>
        <w:t xml:space="preserve"> </w:t>
      </w:r>
      <w:proofErr w:type="spellStart"/>
      <w:r w:rsidR="002204BF">
        <w:rPr>
          <w:color w:val="231F20"/>
          <w:sz w:val="24"/>
          <w:szCs w:val="24"/>
        </w:rPr>
        <w:t>muag</w:t>
      </w:r>
      <w:proofErr w:type="spellEnd"/>
      <w:r w:rsidR="002204BF">
        <w:rPr>
          <w:color w:val="231F20"/>
          <w:sz w:val="24"/>
          <w:szCs w:val="24"/>
        </w:rPr>
        <w:t xml:space="preserve"> </w:t>
      </w:r>
      <w:proofErr w:type="spellStart"/>
      <w:r w:rsidR="002204BF">
        <w:rPr>
          <w:color w:val="231F20"/>
          <w:sz w:val="24"/>
          <w:szCs w:val="24"/>
        </w:rPr>
        <w:t>khoom</w:t>
      </w:r>
      <w:proofErr w:type="spellEnd"/>
      <w:r w:rsidRPr="004E20BE">
        <w:rPr>
          <w:color w:val="231F20"/>
          <w:sz w:val="24"/>
          <w:szCs w:val="24"/>
        </w:rPr>
        <w:t xml:space="preserve">.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Nroog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Txoj</w:t>
      </w:r>
      <w:proofErr w:type="spellEnd"/>
      <w:r w:rsidRPr="004E20BE">
        <w:rPr>
          <w:color w:val="231F20"/>
          <w:sz w:val="24"/>
          <w:szCs w:val="24"/>
        </w:rPr>
        <w:t xml:space="preserve"> Cai </w:t>
      </w:r>
      <w:proofErr w:type="spellStart"/>
      <w:r w:rsidR="00F25532">
        <w:rPr>
          <w:color w:val="231F20"/>
          <w:sz w:val="24"/>
          <w:szCs w:val="24"/>
        </w:rPr>
        <w:t>Uas</w:t>
      </w:r>
      <w:proofErr w:type="spellEnd"/>
      <w:r w:rsidR="00F25532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Nqa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hnab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ntim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khoom</w:t>
      </w:r>
      <w:proofErr w:type="spellEnd"/>
      <w:r w:rsidRPr="004E20BE">
        <w:rPr>
          <w:color w:val="231F20"/>
          <w:sz w:val="24"/>
          <w:szCs w:val="24"/>
        </w:rPr>
        <w:t xml:space="preserve"> tam sim no </w:t>
      </w:r>
      <w:proofErr w:type="spellStart"/>
      <w:r w:rsidRPr="004E20BE">
        <w:rPr>
          <w:color w:val="231F20"/>
          <w:sz w:val="24"/>
          <w:szCs w:val="24"/>
        </w:rPr>
        <w:t>xav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cov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khw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muag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khoom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kom</w:t>
      </w:r>
      <w:proofErr w:type="spellEnd"/>
      <w:r w:rsidRPr="004E20BE">
        <w:rPr>
          <w:color w:val="231F20"/>
          <w:sz w:val="24"/>
          <w:szCs w:val="24"/>
        </w:rPr>
        <w:t xml:space="preserve"> them </w:t>
      </w:r>
      <w:proofErr w:type="spellStart"/>
      <w:r w:rsidRPr="004E20BE">
        <w:rPr>
          <w:color w:val="231F20"/>
          <w:sz w:val="24"/>
          <w:szCs w:val="24"/>
        </w:rPr>
        <w:t>tus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nqi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r w:rsidR="00F25532">
        <w:rPr>
          <w:color w:val="231F20"/>
          <w:sz w:val="24"/>
          <w:szCs w:val="24"/>
        </w:rPr>
        <w:t xml:space="preserve">li </w:t>
      </w:r>
      <w:r w:rsidRPr="004E20BE">
        <w:rPr>
          <w:color w:val="231F20"/>
          <w:sz w:val="24"/>
          <w:szCs w:val="24"/>
        </w:rPr>
        <w:t xml:space="preserve">5 </w:t>
      </w:r>
      <w:proofErr w:type="spellStart"/>
      <w:r w:rsidRPr="004E20BE">
        <w:rPr>
          <w:color w:val="231F20"/>
          <w:sz w:val="24"/>
          <w:szCs w:val="24"/>
        </w:rPr>
        <w:t>xees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rau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txhua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="002204BF">
        <w:rPr>
          <w:color w:val="231F20"/>
          <w:sz w:val="24"/>
          <w:szCs w:val="24"/>
        </w:rPr>
        <w:t>tu</w:t>
      </w:r>
      <w:proofErr w:type="spellEnd"/>
      <w:r w:rsidR="002204BF">
        <w:rPr>
          <w:color w:val="231F20"/>
          <w:sz w:val="24"/>
          <w:szCs w:val="24"/>
        </w:rPr>
        <w:t xml:space="preserve"> </w:t>
      </w:r>
      <w:proofErr w:type="spellStart"/>
      <w:r w:rsidR="002204BF">
        <w:rPr>
          <w:color w:val="231F20"/>
          <w:sz w:val="24"/>
          <w:szCs w:val="24"/>
        </w:rPr>
        <w:t>uas</w:t>
      </w:r>
      <w:proofErr w:type="spellEnd"/>
      <w:r w:rsidR="002204BF">
        <w:rPr>
          <w:color w:val="231F20"/>
          <w:sz w:val="24"/>
          <w:szCs w:val="24"/>
        </w:rPr>
        <w:t xml:space="preserve"> </w:t>
      </w:r>
      <w:proofErr w:type="spellStart"/>
      <w:r w:rsidR="002204BF">
        <w:rPr>
          <w:color w:val="231F20"/>
          <w:sz w:val="24"/>
          <w:szCs w:val="24"/>
        </w:rPr>
        <w:t>muaj</w:t>
      </w:r>
      <w:proofErr w:type="spellEnd"/>
      <w:r w:rsidR="002204BF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hnab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="007A07A4">
        <w:rPr>
          <w:color w:val="231F20"/>
          <w:sz w:val="24"/>
          <w:szCs w:val="24"/>
        </w:rPr>
        <w:t>ntim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khoom</w:t>
      </w:r>
      <w:proofErr w:type="spellEnd"/>
      <w:r w:rsidRPr="004E20BE">
        <w:rPr>
          <w:color w:val="231F20"/>
          <w:sz w:val="24"/>
          <w:szCs w:val="24"/>
        </w:rPr>
        <w:t xml:space="preserve"> - </w:t>
      </w:r>
      <w:proofErr w:type="spellStart"/>
      <w:r w:rsidRPr="004E20BE">
        <w:rPr>
          <w:color w:val="231F20"/>
          <w:sz w:val="24"/>
          <w:szCs w:val="24"/>
        </w:rPr>
        <w:t>ntawv</w:t>
      </w:r>
      <w:proofErr w:type="spellEnd"/>
      <w:r w:rsidRPr="004E20BE">
        <w:rPr>
          <w:color w:val="231F20"/>
          <w:sz w:val="24"/>
          <w:szCs w:val="24"/>
        </w:rPr>
        <w:t xml:space="preserve"> los</w:t>
      </w:r>
      <w:r w:rsidR="007A07A4">
        <w:rPr>
          <w:color w:val="231F20"/>
          <w:sz w:val="24"/>
          <w:szCs w:val="24"/>
        </w:rPr>
        <w:t xml:space="preserve"> </w:t>
      </w:r>
      <w:r w:rsidRPr="004E20BE">
        <w:rPr>
          <w:color w:val="231F20"/>
          <w:sz w:val="24"/>
          <w:szCs w:val="24"/>
        </w:rPr>
        <w:t xml:space="preserve">sis </w:t>
      </w:r>
      <w:proofErr w:type="spellStart"/>
      <w:r w:rsidR="007A07A4">
        <w:rPr>
          <w:color w:val="231F20"/>
          <w:sz w:val="24"/>
          <w:szCs w:val="24"/>
        </w:rPr>
        <w:t>hnab</w:t>
      </w:r>
      <w:proofErr w:type="spellEnd"/>
      <w:r w:rsidR="007A07A4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yas</w:t>
      </w:r>
      <w:proofErr w:type="spellEnd"/>
      <w:r w:rsidRPr="004E20BE">
        <w:rPr>
          <w:color w:val="231F20"/>
          <w:sz w:val="24"/>
          <w:szCs w:val="24"/>
        </w:rPr>
        <w:t xml:space="preserve"> - </w:t>
      </w:r>
      <w:proofErr w:type="spellStart"/>
      <w:r w:rsidRPr="004E20BE">
        <w:rPr>
          <w:color w:val="231F20"/>
          <w:sz w:val="24"/>
          <w:szCs w:val="24"/>
        </w:rPr>
        <w:t>uas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siv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thaum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="007A07A4">
        <w:rPr>
          <w:color w:val="231F20"/>
          <w:sz w:val="24"/>
          <w:szCs w:val="24"/>
        </w:rPr>
        <w:t>sij</w:t>
      </w:r>
      <w:proofErr w:type="spellEnd"/>
      <w:r w:rsidR="007A07A4">
        <w:rPr>
          <w:color w:val="231F20"/>
          <w:sz w:val="24"/>
          <w:szCs w:val="24"/>
        </w:rPr>
        <w:t xml:space="preserve"> </w:t>
      </w:r>
      <w:proofErr w:type="spellStart"/>
      <w:r w:rsidR="007A07A4">
        <w:rPr>
          <w:color w:val="231F20"/>
          <w:sz w:val="24"/>
          <w:szCs w:val="24"/>
        </w:rPr>
        <w:t>hawm</w:t>
      </w:r>
      <w:proofErr w:type="spellEnd"/>
      <w:r w:rsidR="007A07A4">
        <w:rPr>
          <w:color w:val="231F20"/>
          <w:sz w:val="24"/>
          <w:szCs w:val="24"/>
        </w:rPr>
        <w:t xml:space="preserve"> them </w:t>
      </w:r>
      <w:proofErr w:type="spellStart"/>
      <w:r w:rsidR="007A07A4">
        <w:rPr>
          <w:color w:val="231F20"/>
          <w:sz w:val="24"/>
          <w:szCs w:val="24"/>
        </w:rPr>
        <w:t>nyiaj</w:t>
      </w:r>
      <w:proofErr w:type="spellEnd"/>
      <w:r w:rsidRPr="004E20BE">
        <w:rPr>
          <w:color w:val="231F20"/>
          <w:sz w:val="24"/>
          <w:szCs w:val="24"/>
        </w:rPr>
        <w:t xml:space="preserve">. </w:t>
      </w:r>
      <w:proofErr w:type="spellStart"/>
      <w:r w:rsidRPr="004E20BE">
        <w:rPr>
          <w:color w:val="231F20"/>
          <w:sz w:val="24"/>
          <w:szCs w:val="24"/>
        </w:rPr>
        <w:t>Thaum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nqa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hnab</w:t>
      </w:r>
      <w:proofErr w:type="spellEnd"/>
      <w:r w:rsidRPr="004E20BE">
        <w:rPr>
          <w:color w:val="231F20"/>
          <w:sz w:val="24"/>
          <w:szCs w:val="24"/>
        </w:rPr>
        <w:t xml:space="preserve">,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yuav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txuag</w:t>
      </w:r>
      <w:proofErr w:type="spellEnd"/>
      <w:r w:rsidRPr="004E20BE">
        <w:rPr>
          <w:color w:val="231F20"/>
          <w:sz w:val="24"/>
          <w:szCs w:val="24"/>
        </w:rPr>
        <w:t xml:space="preserve"> tau 5 </w:t>
      </w:r>
      <w:proofErr w:type="spellStart"/>
      <w:r w:rsidRPr="004E20BE">
        <w:rPr>
          <w:color w:val="231F20"/>
          <w:sz w:val="24"/>
          <w:szCs w:val="24"/>
        </w:rPr>
        <w:t>xees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rau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ib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hnab</w:t>
      </w:r>
      <w:proofErr w:type="spellEnd"/>
      <w:r w:rsidRPr="004E20BE">
        <w:rPr>
          <w:color w:val="231F20"/>
          <w:sz w:val="24"/>
          <w:szCs w:val="24"/>
        </w:rPr>
        <w:t xml:space="preserve">, </w:t>
      </w:r>
      <w:proofErr w:type="spellStart"/>
      <w:r w:rsidRPr="004E20BE">
        <w:rPr>
          <w:color w:val="231F20"/>
          <w:sz w:val="24"/>
          <w:szCs w:val="24"/>
        </w:rPr>
        <w:t>paub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mee</w:t>
      </w:r>
      <w:r w:rsidR="002204BF">
        <w:rPr>
          <w:color w:val="231F20"/>
          <w:sz w:val="24"/>
          <w:szCs w:val="24"/>
        </w:rPr>
        <w:t>j</w:t>
      </w:r>
      <w:proofErr w:type="spellEnd"/>
      <w:r w:rsidR="007A07A4">
        <w:rPr>
          <w:color w:val="231F20"/>
          <w:sz w:val="24"/>
          <w:szCs w:val="24"/>
        </w:rPr>
        <w:t xml:space="preserve"> </w:t>
      </w:r>
      <w:proofErr w:type="spellStart"/>
      <w:r w:rsidR="007A07A4">
        <w:rPr>
          <w:color w:val="231F20"/>
          <w:sz w:val="24"/>
          <w:szCs w:val="24"/>
        </w:rPr>
        <w:t>tia</w:t>
      </w:r>
      <w:r w:rsidR="002204BF">
        <w:rPr>
          <w:color w:val="231F20"/>
          <w:sz w:val="24"/>
          <w:szCs w:val="24"/>
        </w:rPr>
        <w:t>g</w:t>
      </w:r>
      <w:proofErr w:type="spellEnd"/>
      <w:r w:rsidRPr="004E20BE">
        <w:rPr>
          <w:color w:val="231F20"/>
          <w:sz w:val="24"/>
          <w:szCs w:val="24"/>
        </w:rPr>
        <w:t xml:space="preserve">, tab sis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yuav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="007A07A4">
        <w:rPr>
          <w:color w:val="231F20"/>
          <w:sz w:val="24"/>
          <w:szCs w:val="24"/>
        </w:rPr>
        <w:t>tsum</w:t>
      </w:r>
      <w:proofErr w:type="spellEnd"/>
      <w:r w:rsidR="007A07A4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khaws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hnab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tsis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txhob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muaj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khib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nyiab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hauv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peb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cov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ntoo</w:t>
      </w:r>
      <w:proofErr w:type="spellEnd"/>
      <w:r w:rsidRPr="004E20BE">
        <w:rPr>
          <w:color w:val="231F20"/>
          <w:sz w:val="24"/>
          <w:szCs w:val="24"/>
        </w:rPr>
        <w:t xml:space="preserve">, </w:t>
      </w:r>
      <w:proofErr w:type="spellStart"/>
      <w:r w:rsidRPr="004E20BE">
        <w:rPr>
          <w:color w:val="231F20"/>
          <w:sz w:val="24"/>
          <w:szCs w:val="24"/>
        </w:rPr>
        <w:t>ntawm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peb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txoj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kev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thiab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hauv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cov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dej</w:t>
      </w:r>
      <w:proofErr w:type="spellEnd"/>
      <w:r w:rsidRPr="004E20BE">
        <w:rPr>
          <w:color w:val="231F20"/>
          <w:sz w:val="24"/>
          <w:szCs w:val="24"/>
        </w:rPr>
        <w:t xml:space="preserve"> nag </w:t>
      </w:r>
      <w:proofErr w:type="spellStart"/>
      <w:r w:rsidRPr="004E20BE">
        <w:rPr>
          <w:color w:val="231F20"/>
          <w:sz w:val="24"/>
          <w:szCs w:val="24"/>
        </w:rPr>
        <w:t>thiab</w:t>
      </w:r>
      <w:proofErr w:type="spellEnd"/>
      <w:r w:rsidRPr="004E20BE">
        <w:rPr>
          <w:color w:val="231F20"/>
          <w:sz w:val="24"/>
          <w:szCs w:val="24"/>
        </w:rPr>
        <w:t xml:space="preserve"> pas </w:t>
      </w:r>
      <w:proofErr w:type="spellStart"/>
      <w:r w:rsidRPr="004E20BE">
        <w:rPr>
          <w:color w:val="231F20"/>
          <w:sz w:val="24"/>
          <w:szCs w:val="24"/>
        </w:rPr>
        <w:t>dej</w:t>
      </w:r>
      <w:proofErr w:type="spellEnd"/>
      <w:r w:rsidRPr="004E20BE">
        <w:rPr>
          <w:color w:val="231F20"/>
          <w:sz w:val="24"/>
          <w:szCs w:val="24"/>
        </w:rPr>
        <w:t xml:space="preserve">.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yuav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pab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txuag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cov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ntaub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ntawv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tshiab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xws</w:t>
      </w:r>
      <w:proofErr w:type="spellEnd"/>
      <w:r w:rsidRPr="004E20BE">
        <w:rPr>
          <w:color w:val="231F20"/>
          <w:sz w:val="24"/>
          <w:szCs w:val="24"/>
        </w:rPr>
        <w:t xml:space="preserve"> li </w:t>
      </w:r>
      <w:proofErr w:type="spellStart"/>
      <w:r w:rsidRPr="004E20BE">
        <w:rPr>
          <w:color w:val="231F20"/>
          <w:sz w:val="24"/>
          <w:szCs w:val="24"/>
        </w:rPr>
        <w:t>ntoo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thiab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roj</w:t>
      </w:r>
      <w:proofErr w:type="spellEnd"/>
      <w:r w:rsidRPr="004E20BE">
        <w:rPr>
          <w:color w:val="231F20"/>
          <w:sz w:val="24"/>
          <w:szCs w:val="24"/>
        </w:rPr>
        <w:t xml:space="preserve"> av </w:t>
      </w:r>
      <w:proofErr w:type="spellStart"/>
      <w:r w:rsidR="00067236">
        <w:rPr>
          <w:color w:val="231F20"/>
          <w:sz w:val="24"/>
          <w:szCs w:val="24"/>
        </w:rPr>
        <w:t>uas</w:t>
      </w:r>
      <w:proofErr w:type="spellEnd"/>
      <w:r w:rsidR="00067236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siv</w:t>
      </w:r>
      <w:proofErr w:type="spellEnd"/>
      <w:r w:rsidRPr="004E20BE">
        <w:rPr>
          <w:color w:val="231F20"/>
          <w:sz w:val="24"/>
          <w:szCs w:val="24"/>
        </w:rPr>
        <w:t xml:space="preserve"> los </w:t>
      </w:r>
      <w:proofErr w:type="spellStart"/>
      <w:r w:rsidRPr="004E20BE">
        <w:rPr>
          <w:color w:val="231F20"/>
          <w:sz w:val="24"/>
          <w:szCs w:val="24"/>
        </w:rPr>
        <w:t>u</w:t>
      </w:r>
      <w:r w:rsidR="001A5741">
        <w:rPr>
          <w:color w:val="231F20"/>
          <w:sz w:val="24"/>
          <w:szCs w:val="24"/>
        </w:rPr>
        <w:t>a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hnab</w:t>
      </w:r>
      <w:proofErr w:type="spellEnd"/>
      <w:r w:rsidRPr="004E20BE">
        <w:rPr>
          <w:color w:val="231F20"/>
          <w:sz w:val="24"/>
          <w:szCs w:val="24"/>
        </w:rPr>
        <w:t xml:space="preserve">.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yuav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pab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khaws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cov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tshuab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rov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ua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dua</w:t>
      </w:r>
      <w:proofErr w:type="spellEnd"/>
      <w:r w:rsidRPr="004E20BE">
        <w:rPr>
          <w:color w:val="231F20"/>
          <w:sz w:val="24"/>
          <w:szCs w:val="24"/>
        </w:rPr>
        <w:t xml:space="preserve"> los </w:t>
      </w:r>
      <w:proofErr w:type="spellStart"/>
      <w:r w:rsidRPr="004E20BE">
        <w:rPr>
          <w:color w:val="231F20"/>
          <w:sz w:val="24"/>
          <w:szCs w:val="24"/>
        </w:rPr>
        <w:t>ntawm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kev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ua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lawv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cov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iav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txhaws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nrog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hnab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thiab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yuav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tsum</w:t>
      </w:r>
      <w:proofErr w:type="spellEnd"/>
      <w:r w:rsidRPr="004E20BE">
        <w:rPr>
          <w:color w:val="231F20"/>
          <w:sz w:val="24"/>
          <w:szCs w:val="24"/>
        </w:rPr>
        <w:t xml:space="preserve"> tau </w:t>
      </w:r>
      <w:proofErr w:type="spellStart"/>
      <w:r w:rsidRPr="004E20BE">
        <w:rPr>
          <w:color w:val="231F20"/>
          <w:sz w:val="24"/>
          <w:szCs w:val="24"/>
        </w:rPr>
        <w:t>kaw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tshem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tawm</w:t>
      </w:r>
      <w:proofErr w:type="spellEnd"/>
      <w:r w:rsidRPr="004E20BE">
        <w:rPr>
          <w:color w:val="231F20"/>
          <w:sz w:val="24"/>
          <w:szCs w:val="24"/>
        </w:rPr>
        <w:t xml:space="preserve">. </w:t>
      </w:r>
      <w:proofErr w:type="spellStart"/>
      <w:r w:rsidRPr="004E20BE">
        <w:rPr>
          <w:color w:val="231F20"/>
          <w:sz w:val="24"/>
          <w:szCs w:val="24"/>
        </w:rPr>
        <w:t>Thiab</w:t>
      </w:r>
      <w:proofErr w:type="spellEnd"/>
      <w:r w:rsidRPr="004E20BE">
        <w:rPr>
          <w:color w:val="231F20"/>
          <w:sz w:val="24"/>
          <w:szCs w:val="24"/>
        </w:rPr>
        <w:t xml:space="preserve"> oh </w:t>
      </w:r>
      <w:proofErr w:type="spellStart"/>
      <w:r w:rsidRPr="004E20BE">
        <w:rPr>
          <w:color w:val="231F20"/>
          <w:sz w:val="24"/>
          <w:szCs w:val="24"/>
        </w:rPr>
        <w:t>yog</w:t>
      </w:r>
      <w:proofErr w:type="spellEnd"/>
      <w:r w:rsidRPr="004E20BE">
        <w:rPr>
          <w:color w:val="231F20"/>
          <w:sz w:val="24"/>
          <w:szCs w:val="24"/>
        </w:rPr>
        <w:t xml:space="preserve">,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yuav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txuag</w:t>
      </w:r>
      <w:proofErr w:type="spellEnd"/>
      <w:r w:rsidRPr="004E20BE">
        <w:rPr>
          <w:color w:val="231F20"/>
          <w:sz w:val="24"/>
          <w:szCs w:val="24"/>
        </w:rPr>
        <w:t xml:space="preserve"> tau 5 </w:t>
      </w:r>
      <w:proofErr w:type="spellStart"/>
      <w:r w:rsidRPr="004E20BE">
        <w:rPr>
          <w:color w:val="231F20"/>
          <w:sz w:val="24"/>
          <w:szCs w:val="24"/>
        </w:rPr>
        <w:t>xees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="001A5741">
        <w:rPr>
          <w:color w:val="231F20"/>
          <w:sz w:val="24"/>
          <w:szCs w:val="24"/>
        </w:rPr>
        <w:t>ntawm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="0032213C">
        <w:rPr>
          <w:color w:val="231F20"/>
          <w:sz w:val="24"/>
          <w:szCs w:val="24"/>
        </w:rPr>
        <w:t>ib</w:t>
      </w:r>
      <w:proofErr w:type="spellEnd"/>
      <w:r w:rsidR="0032213C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hnab</w:t>
      </w:r>
      <w:proofErr w:type="spellEnd"/>
      <w:r w:rsidRPr="004E20BE">
        <w:rPr>
          <w:color w:val="231F20"/>
          <w:sz w:val="24"/>
          <w:szCs w:val="24"/>
        </w:rPr>
        <w:t>. Y</w:t>
      </w:r>
      <w:proofErr w:type="spellStart"/>
      <w:r w:rsidRPr="004E20BE">
        <w:rPr>
          <w:color w:val="231F20"/>
          <w:sz w:val="24"/>
          <w:szCs w:val="24"/>
        </w:rPr>
        <w:t>og</w:t>
      </w:r>
      <w:proofErr w:type="spellEnd"/>
      <w:r w:rsidRPr="004E20BE">
        <w:rPr>
          <w:color w:val="231F20"/>
          <w:sz w:val="24"/>
          <w:szCs w:val="24"/>
        </w:rPr>
        <w:t xml:space="preserve"> li </w:t>
      </w:r>
      <w:proofErr w:type="spellStart"/>
      <w:r w:rsidRPr="004E20BE">
        <w:rPr>
          <w:color w:val="231F20"/>
          <w:sz w:val="24"/>
          <w:szCs w:val="24"/>
        </w:rPr>
        <w:t>nqa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koj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hnab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="001A5741">
        <w:rPr>
          <w:color w:val="231F20"/>
          <w:sz w:val="24"/>
          <w:szCs w:val="24"/>
        </w:rPr>
        <w:t>nrog</w:t>
      </w:r>
      <w:proofErr w:type="spellEnd"/>
      <w:r w:rsidR="001A5741">
        <w:rPr>
          <w:color w:val="231F20"/>
          <w:sz w:val="24"/>
          <w:szCs w:val="24"/>
        </w:rPr>
        <w:t xml:space="preserve"> </w:t>
      </w:r>
      <w:proofErr w:type="spellStart"/>
      <w:r w:rsidR="001A5741">
        <w:rPr>
          <w:color w:val="231F20"/>
          <w:sz w:val="24"/>
          <w:szCs w:val="24"/>
        </w:rPr>
        <w:t>koj</w:t>
      </w:r>
      <w:proofErr w:type="spellEnd"/>
      <w:r w:rsidR="001A5741">
        <w:rPr>
          <w:color w:val="231F20"/>
          <w:sz w:val="24"/>
          <w:szCs w:val="24"/>
        </w:rPr>
        <w:t xml:space="preserve"> </w:t>
      </w:r>
      <w:proofErr w:type="spellStart"/>
      <w:r w:rsidR="001A5741">
        <w:rPr>
          <w:color w:val="231F20"/>
          <w:sz w:val="24"/>
          <w:szCs w:val="24"/>
        </w:rPr>
        <w:t>mus</w:t>
      </w:r>
      <w:proofErr w:type="spellEnd"/>
      <w:r w:rsidR="001A5741">
        <w:rPr>
          <w:color w:val="231F20"/>
          <w:sz w:val="24"/>
          <w:szCs w:val="24"/>
        </w:rPr>
        <w:t xml:space="preserve"> tom</w:t>
      </w:r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khw</w:t>
      </w:r>
      <w:proofErr w:type="spellEnd"/>
      <w:r w:rsidRPr="004E20BE">
        <w:rPr>
          <w:color w:val="231F20"/>
          <w:sz w:val="24"/>
          <w:szCs w:val="24"/>
        </w:rPr>
        <w:t xml:space="preserve">. </w:t>
      </w:r>
      <w:proofErr w:type="spellStart"/>
      <w:r w:rsidRPr="004E20BE">
        <w:rPr>
          <w:color w:val="231F20"/>
          <w:sz w:val="24"/>
          <w:szCs w:val="24"/>
        </w:rPr>
        <w:t>Kawm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paub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ntau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ntxiv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ntawm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Lub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Nroog</w:t>
      </w:r>
      <w:proofErr w:type="spellEnd"/>
      <w:r w:rsidRPr="004E20BE">
        <w:rPr>
          <w:color w:val="231F20"/>
          <w:sz w:val="24"/>
          <w:szCs w:val="24"/>
        </w:rPr>
        <w:t xml:space="preserve"> Minneapolis </w:t>
      </w:r>
      <w:proofErr w:type="spellStart"/>
      <w:r w:rsidR="001A5741">
        <w:rPr>
          <w:color w:val="231F20"/>
          <w:sz w:val="24"/>
          <w:szCs w:val="24"/>
        </w:rPr>
        <w:t>tu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vev</w:t>
      </w:r>
      <w:proofErr w:type="spellEnd"/>
      <w:r w:rsidRPr="004E20BE">
        <w:rPr>
          <w:color w:val="231F20"/>
          <w:sz w:val="24"/>
          <w:szCs w:val="24"/>
        </w:rPr>
        <w:t xml:space="preserve"> </w:t>
      </w:r>
      <w:proofErr w:type="spellStart"/>
      <w:r w:rsidRPr="004E20BE">
        <w:rPr>
          <w:color w:val="231F20"/>
          <w:sz w:val="24"/>
          <w:szCs w:val="24"/>
        </w:rPr>
        <w:t>xaib</w:t>
      </w:r>
      <w:proofErr w:type="spellEnd"/>
      <w:r w:rsidRPr="004E20BE">
        <w:rPr>
          <w:color w:val="231F20"/>
          <w:sz w:val="24"/>
          <w:szCs w:val="24"/>
        </w:rPr>
        <w:t xml:space="preserve"> los</w:t>
      </w:r>
      <w:r w:rsidR="001A5741">
        <w:rPr>
          <w:color w:val="231F20"/>
          <w:sz w:val="24"/>
          <w:szCs w:val="24"/>
        </w:rPr>
        <w:t xml:space="preserve"> </w:t>
      </w:r>
      <w:r w:rsidRPr="004E20BE">
        <w:rPr>
          <w:color w:val="231F20"/>
          <w:sz w:val="24"/>
          <w:szCs w:val="24"/>
        </w:rPr>
        <w:t xml:space="preserve">sis hu </w:t>
      </w:r>
      <w:proofErr w:type="spellStart"/>
      <w:r w:rsidRPr="004E20BE">
        <w:rPr>
          <w:color w:val="231F20"/>
          <w:sz w:val="24"/>
          <w:szCs w:val="24"/>
        </w:rPr>
        <w:t>rau</w:t>
      </w:r>
      <w:proofErr w:type="spellEnd"/>
      <w:r w:rsidRPr="004E20BE">
        <w:rPr>
          <w:color w:val="231F20"/>
          <w:sz w:val="24"/>
          <w:szCs w:val="24"/>
        </w:rPr>
        <w:t xml:space="preserve"> 3-1-1</w:t>
      </w:r>
      <w:r w:rsidR="009975EF" w:rsidRPr="009975EF">
        <w:rPr>
          <w:color w:val="231F20"/>
          <w:sz w:val="24"/>
          <w:szCs w:val="24"/>
        </w:rPr>
        <w:t>.</w:t>
      </w:r>
    </w:p>
    <w:p w14:paraId="2B17F773" w14:textId="517CC407" w:rsidR="00661A8B" w:rsidRDefault="00661A8B" w:rsidP="009975EF">
      <w:pPr>
        <w:ind w:right="288"/>
        <w:rPr>
          <w:color w:val="231F20"/>
          <w:sz w:val="24"/>
          <w:szCs w:val="24"/>
        </w:rPr>
      </w:pPr>
    </w:p>
    <w:p w14:paraId="3A7924CC" w14:textId="5485814C" w:rsidR="00661A8B" w:rsidRDefault="00661A8B" w:rsidP="009975EF">
      <w:pPr>
        <w:ind w:right="288"/>
        <w:rPr>
          <w:color w:val="231F20"/>
          <w:sz w:val="24"/>
          <w:szCs w:val="24"/>
        </w:rPr>
      </w:pPr>
    </w:p>
    <w:p w14:paraId="1079DB13" w14:textId="75AC9979" w:rsidR="00661A8B" w:rsidRPr="00661A8B" w:rsidRDefault="00661A8B" w:rsidP="00C02626">
      <w:pPr>
        <w:widowControl/>
        <w:jc w:val="both"/>
        <w:rPr>
          <w:rFonts w:eastAsia="Times New Roman"/>
        </w:rPr>
      </w:pPr>
      <w:r w:rsidRPr="00661A8B">
        <w:rPr>
          <w:rFonts w:eastAsia="Times New Roman"/>
        </w:rPr>
        <w:t>“</w:t>
      </w:r>
      <w:proofErr w:type="spellStart"/>
      <w:r w:rsidR="001A5741" w:rsidRPr="001A5741">
        <w:rPr>
          <w:rFonts w:eastAsia="Times New Roman"/>
        </w:rPr>
        <w:t>Nqa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koj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lub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hnab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>
        <w:rPr>
          <w:rFonts w:eastAsia="Times New Roman"/>
        </w:rPr>
        <w:t>nrog</w:t>
      </w:r>
      <w:proofErr w:type="spellEnd"/>
      <w:r w:rsidR="001A5741">
        <w:rPr>
          <w:rFonts w:eastAsia="Times New Roman"/>
        </w:rPr>
        <w:t xml:space="preserve"> </w:t>
      </w:r>
      <w:proofErr w:type="spellStart"/>
      <w:r w:rsidR="001A5741">
        <w:rPr>
          <w:rFonts w:eastAsia="Times New Roman"/>
        </w:rPr>
        <w:t>koj</w:t>
      </w:r>
      <w:proofErr w:type="spellEnd"/>
      <w:r w:rsidR="001A5741">
        <w:rPr>
          <w:rFonts w:eastAsia="Times New Roman"/>
        </w:rPr>
        <w:t xml:space="preserve"> </w:t>
      </w:r>
      <w:proofErr w:type="spellStart"/>
      <w:r w:rsidR="001A5741">
        <w:rPr>
          <w:rFonts w:eastAsia="Times New Roman"/>
        </w:rPr>
        <w:t>mus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hauv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khw</w:t>
      </w:r>
      <w:proofErr w:type="spellEnd"/>
      <w:r w:rsidR="001A5741">
        <w:rPr>
          <w:rFonts w:eastAsia="Times New Roman"/>
        </w:rPr>
        <w:t xml:space="preserve"> </w:t>
      </w:r>
      <w:proofErr w:type="spellStart"/>
      <w:r w:rsidR="001A5741">
        <w:rPr>
          <w:rFonts w:eastAsia="Times New Roman"/>
        </w:rPr>
        <w:t>muag</w:t>
      </w:r>
      <w:proofErr w:type="spellEnd"/>
      <w:r w:rsidR="001A5741">
        <w:rPr>
          <w:rFonts w:eastAsia="Times New Roman"/>
        </w:rPr>
        <w:t xml:space="preserve"> </w:t>
      </w:r>
      <w:proofErr w:type="spellStart"/>
      <w:r w:rsidR="001A5741">
        <w:rPr>
          <w:rFonts w:eastAsia="Times New Roman"/>
        </w:rPr>
        <w:t>khom</w:t>
      </w:r>
      <w:proofErr w:type="spellEnd"/>
      <w:r w:rsidR="001A5741" w:rsidRPr="001A5741">
        <w:rPr>
          <w:rFonts w:eastAsia="Times New Roman"/>
        </w:rPr>
        <w:t xml:space="preserve">. </w:t>
      </w:r>
      <w:proofErr w:type="spellStart"/>
      <w:r w:rsidR="001A5741" w:rsidRPr="001A5741">
        <w:rPr>
          <w:rFonts w:eastAsia="Times New Roman"/>
        </w:rPr>
        <w:t>Txoj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cai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hauv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nroog</w:t>
      </w:r>
      <w:proofErr w:type="spellEnd"/>
      <w:r w:rsidR="001A5741" w:rsidRPr="001A5741">
        <w:rPr>
          <w:rFonts w:eastAsia="Times New Roman"/>
        </w:rPr>
        <w:t xml:space="preserve"> tam sim no </w:t>
      </w:r>
      <w:proofErr w:type="spellStart"/>
      <w:r w:rsidR="001A5741" w:rsidRPr="001A5741">
        <w:rPr>
          <w:rFonts w:eastAsia="Times New Roman"/>
        </w:rPr>
        <w:t>xav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kom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cov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khw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muag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khoom</w:t>
      </w:r>
      <w:proofErr w:type="spellEnd"/>
      <w:r w:rsidR="001A5741" w:rsidRPr="001A5741">
        <w:rPr>
          <w:rFonts w:eastAsia="Times New Roman"/>
        </w:rPr>
        <w:t xml:space="preserve"> them </w:t>
      </w:r>
      <w:proofErr w:type="spellStart"/>
      <w:r w:rsidR="001A5741" w:rsidRPr="001A5741">
        <w:rPr>
          <w:rFonts w:eastAsia="Times New Roman"/>
        </w:rPr>
        <w:t>tus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nqi</w:t>
      </w:r>
      <w:proofErr w:type="spellEnd"/>
      <w:r w:rsidR="001A5741" w:rsidRPr="001A5741">
        <w:rPr>
          <w:rFonts w:eastAsia="Times New Roman"/>
        </w:rPr>
        <w:t xml:space="preserve"> 5 </w:t>
      </w:r>
      <w:proofErr w:type="spellStart"/>
      <w:r w:rsidR="001A5741" w:rsidRPr="001A5741">
        <w:rPr>
          <w:rFonts w:eastAsia="Times New Roman"/>
        </w:rPr>
        <w:t>xees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rau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txhua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F713EF">
        <w:rPr>
          <w:rFonts w:eastAsia="Times New Roman"/>
        </w:rPr>
        <w:t>tus</w:t>
      </w:r>
      <w:proofErr w:type="spellEnd"/>
      <w:r w:rsidR="00F713EF">
        <w:rPr>
          <w:rFonts w:eastAsia="Times New Roman"/>
        </w:rPr>
        <w:t xml:space="preserve"> </w:t>
      </w:r>
      <w:proofErr w:type="spellStart"/>
      <w:r w:rsidR="00F713EF">
        <w:rPr>
          <w:rFonts w:eastAsia="Times New Roman"/>
        </w:rPr>
        <w:t>uas</w:t>
      </w:r>
      <w:proofErr w:type="spellEnd"/>
      <w:r w:rsidR="00F713EF">
        <w:rPr>
          <w:rFonts w:eastAsia="Times New Roman"/>
        </w:rPr>
        <w:t xml:space="preserve"> </w:t>
      </w:r>
      <w:proofErr w:type="spellStart"/>
      <w:r w:rsidR="00F713EF">
        <w:rPr>
          <w:rFonts w:eastAsia="Times New Roman"/>
        </w:rPr>
        <w:t>muaj</w:t>
      </w:r>
      <w:proofErr w:type="spellEnd"/>
      <w:r w:rsidR="00F713EF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lub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hnab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nqa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>
        <w:rPr>
          <w:rFonts w:eastAsia="Times New Roman"/>
        </w:rPr>
        <w:t>ntim</w:t>
      </w:r>
      <w:proofErr w:type="spellEnd"/>
      <w:r w:rsid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khoom</w:t>
      </w:r>
      <w:proofErr w:type="spellEnd"/>
      <w:r w:rsidR="001A5741" w:rsidRPr="001A5741">
        <w:rPr>
          <w:rFonts w:eastAsia="Times New Roman"/>
        </w:rPr>
        <w:t xml:space="preserve"> - </w:t>
      </w:r>
      <w:proofErr w:type="spellStart"/>
      <w:r w:rsidR="001A5741" w:rsidRPr="001A5741">
        <w:rPr>
          <w:rFonts w:eastAsia="Times New Roman"/>
        </w:rPr>
        <w:t>ntawv</w:t>
      </w:r>
      <w:proofErr w:type="spellEnd"/>
      <w:r w:rsidR="001A5741" w:rsidRPr="001A5741">
        <w:rPr>
          <w:rFonts w:eastAsia="Times New Roman"/>
        </w:rPr>
        <w:t xml:space="preserve"> los</w:t>
      </w:r>
      <w:r w:rsidR="001A5741">
        <w:rPr>
          <w:rFonts w:eastAsia="Times New Roman"/>
        </w:rPr>
        <w:t xml:space="preserve"> </w:t>
      </w:r>
      <w:r w:rsidR="001A5741" w:rsidRPr="001A5741">
        <w:rPr>
          <w:rFonts w:eastAsia="Times New Roman"/>
        </w:rPr>
        <w:t>sis</w:t>
      </w:r>
      <w:r w:rsidR="001A5741">
        <w:rPr>
          <w:rFonts w:eastAsia="Times New Roman"/>
        </w:rPr>
        <w:t xml:space="preserve"> </w:t>
      </w:r>
      <w:proofErr w:type="spellStart"/>
      <w:r w:rsidR="001A5741">
        <w:rPr>
          <w:rFonts w:eastAsia="Times New Roman"/>
        </w:rPr>
        <w:t>hnab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yas</w:t>
      </w:r>
      <w:proofErr w:type="spellEnd"/>
      <w:r w:rsidR="001A5741" w:rsidRPr="001A5741">
        <w:rPr>
          <w:rFonts w:eastAsia="Times New Roman"/>
        </w:rPr>
        <w:t xml:space="preserve"> - </w:t>
      </w:r>
      <w:proofErr w:type="spellStart"/>
      <w:r w:rsidR="001A5741" w:rsidRPr="001A5741">
        <w:rPr>
          <w:rFonts w:eastAsia="Times New Roman"/>
        </w:rPr>
        <w:t>uas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koj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siv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thaum</w:t>
      </w:r>
      <w:proofErr w:type="spellEnd"/>
      <w:r w:rsidR="001A5741" w:rsidRPr="001A5741">
        <w:rPr>
          <w:rFonts w:eastAsia="Times New Roman"/>
        </w:rPr>
        <w:t xml:space="preserve"> </w:t>
      </w:r>
      <w:r w:rsidR="00C02626">
        <w:rPr>
          <w:rFonts w:eastAsia="Times New Roman"/>
        </w:rPr>
        <w:t xml:space="preserve">them </w:t>
      </w:r>
      <w:proofErr w:type="spellStart"/>
      <w:r w:rsidR="00C02626">
        <w:rPr>
          <w:rFonts w:eastAsia="Times New Roman"/>
        </w:rPr>
        <w:t>nyiaj</w:t>
      </w:r>
      <w:proofErr w:type="spellEnd"/>
      <w:r w:rsidR="001A5741" w:rsidRPr="001A5741">
        <w:rPr>
          <w:rFonts w:eastAsia="Times New Roman"/>
        </w:rPr>
        <w:t xml:space="preserve">. </w:t>
      </w:r>
      <w:proofErr w:type="spellStart"/>
      <w:r w:rsidR="001A5741" w:rsidRPr="001A5741">
        <w:rPr>
          <w:rFonts w:eastAsia="Times New Roman"/>
        </w:rPr>
        <w:t>Nqa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koj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lub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hnab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C02626">
        <w:rPr>
          <w:rFonts w:eastAsia="Times New Roman"/>
        </w:rPr>
        <w:t>yuav</w:t>
      </w:r>
      <w:proofErr w:type="spellEnd"/>
      <w:r w:rsidR="00C02626">
        <w:rPr>
          <w:rFonts w:eastAsia="Times New Roman"/>
        </w:rPr>
        <w:t xml:space="preserve"> </w:t>
      </w:r>
      <w:proofErr w:type="spellStart"/>
      <w:r w:rsidR="00C02626">
        <w:rPr>
          <w:rFonts w:eastAsia="Times New Roman"/>
        </w:rPr>
        <w:t>ua</w:t>
      </w:r>
      <w:proofErr w:type="spellEnd"/>
      <w:r w:rsidR="00C02626">
        <w:rPr>
          <w:rFonts w:eastAsia="Times New Roman"/>
        </w:rPr>
        <w:t xml:space="preserve"> </w:t>
      </w:r>
      <w:proofErr w:type="spellStart"/>
      <w:r w:rsidR="00C02626">
        <w:rPr>
          <w:rFonts w:eastAsia="Times New Roman"/>
        </w:rPr>
        <w:t>raug</w:t>
      </w:r>
      <w:proofErr w:type="spellEnd"/>
      <w:r w:rsidR="00C02626">
        <w:rPr>
          <w:rFonts w:eastAsia="Times New Roman"/>
        </w:rPr>
        <w:t xml:space="preserve"> </w:t>
      </w:r>
      <w:proofErr w:type="spellStart"/>
      <w:r w:rsidR="00C02626">
        <w:rPr>
          <w:rFonts w:eastAsia="Times New Roman"/>
        </w:rPr>
        <w:t>koj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txuag</w:t>
      </w:r>
      <w:proofErr w:type="spellEnd"/>
      <w:r w:rsidR="001A5741" w:rsidRPr="001A5741">
        <w:rPr>
          <w:rFonts w:eastAsia="Times New Roman"/>
        </w:rPr>
        <w:t xml:space="preserve"> tau </w:t>
      </w:r>
      <w:proofErr w:type="spellStart"/>
      <w:r w:rsidR="001A5741" w:rsidRPr="001A5741">
        <w:rPr>
          <w:rFonts w:eastAsia="Times New Roman"/>
        </w:rPr>
        <w:t>koj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cov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nyiaj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thiab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khaws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cov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hnab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kom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tsis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txhob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C02626">
        <w:rPr>
          <w:rFonts w:eastAsia="Times New Roman"/>
        </w:rPr>
        <w:t>muaj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khib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nyiab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hauv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peb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cov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ntoo</w:t>
      </w:r>
      <w:proofErr w:type="spellEnd"/>
      <w:r w:rsidR="001A5741" w:rsidRPr="001A5741">
        <w:rPr>
          <w:rFonts w:eastAsia="Times New Roman"/>
        </w:rPr>
        <w:t xml:space="preserve">, </w:t>
      </w:r>
      <w:proofErr w:type="spellStart"/>
      <w:r w:rsidR="001A5741" w:rsidRPr="001A5741">
        <w:rPr>
          <w:rFonts w:eastAsia="Times New Roman"/>
        </w:rPr>
        <w:t>txoj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kev</w:t>
      </w:r>
      <w:proofErr w:type="spellEnd"/>
      <w:r w:rsidR="001A5741" w:rsidRPr="001A5741">
        <w:rPr>
          <w:rFonts w:eastAsia="Times New Roman"/>
        </w:rPr>
        <w:t xml:space="preserve"> </w:t>
      </w:r>
      <w:proofErr w:type="spellStart"/>
      <w:r w:rsidR="001A5741" w:rsidRPr="001A5741">
        <w:rPr>
          <w:rFonts w:eastAsia="Times New Roman"/>
        </w:rPr>
        <w:t>thiab</w:t>
      </w:r>
      <w:proofErr w:type="spellEnd"/>
      <w:r w:rsidR="001A5741" w:rsidRPr="001A5741">
        <w:rPr>
          <w:rFonts w:eastAsia="Times New Roman"/>
        </w:rPr>
        <w:t xml:space="preserve"> pas </w:t>
      </w:r>
      <w:proofErr w:type="spellStart"/>
      <w:r w:rsidR="001A5741" w:rsidRPr="001A5741">
        <w:rPr>
          <w:rFonts w:eastAsia="Times New Roman"/>
        </w:rPr>
        <w:t>dej</w:t>
      </w:r>
      <w:proofErr w:type="spellEnd"/>
      <w:r w:rsidRPr="00661A8B">
        <w:rPr>
          <w:rFonts w:eastAsia="Times New Roman"/>
        </w:rPr>
        <w:t>.”</w:t>
      </w:r>
    </w:p>
    <w:p w14:paraId="20BE1CA0" w14:textId="77777777" w:rsidR="00661A8B" w:rsidRPr="001A0833" w:rsidRDefault="00661A8B" w:rsidP="009975EF">
      <w:pPr>
        <w:ind w:right="288"/>
        <w:rPr>
          <w:rFonts w:eastAsia="Myriad Pro" w:cs="Myriad Pro"/>
          <w:vertAlign w:val="subscript"/>
        </w:rPr>
      </w:pPr>
    </w:p>
    <w:sectPr w:rsidR="00661A8B" w:rsidRPr="001A0833" w:rsidSect="00A63997">
      <w:type w:val="continuous"/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yriad Pro">
    <w:altName w:val="Malgun Gothic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yriadPro-Light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569"/>
    <w:multiLevelType w:val="hybridMultilevel"/>
    <w:tmpl w:val="22A0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1B11"/>
    <w:multiLevelType w:val="hybridMultilevel"/>
    <w:tmpl w:val="2D64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96455"/>
    <w:multiLevelType w:val="hybridMultilevel"/>
    <w:tmpl w:val="AAA0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95632"/>
    <w:multiLevelType w:val="hybridMultilevel"/>
    <w:tmpl w:val="1BE6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C3000"/>
    <w:multiLevelType w:val="hybridMultilevel"/>
    <w:tmpl w:val="73B42DF4"/>
    <w:lvl w:ilvl="0" w:tplc="4B8496A0">
      <w:start w:val="12"/>
      <w:numFmt w:val="bullet"/>
      <w:lvlText w:val=""/>
      <w:lvlJc w:val="left"/>
      <w:pPr>
        <w:ind w:left="80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5" w15:restartNumberingAfterBreak="0">
    <w:nsid w:val="11B03450"/>
    <w:multiLevelType w:val="hybridMultilevel"/>
    <w:tmpl w:val="450EBFA4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6" w15:restartNumberingAfterBreak="0">
    <w:nsid w:val="1F5658B5"/>
    <w:multiLevelType w:val="hybridMultilevel"/>
    <w:tmpl w:val="CD388014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7" w15:restartNumberingAfterBreak="0">
    <w:nsid w:val="209072C7"/>
    <w:multiLevelType w:val="hybridMultilevel"/>
    <w:tmpl w:val="34BA27A0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8" w15:restartNumberingAfterBreak="0">
    <w:nsid w:val="21E450F0"/>
    <w:multiLevelType w:val="hybridMultilevel"/>
    <w:tmpl w:val="F474AF0E"/>
    <w:lvl w:ilvl="0" w:tplc="4B8496A0">
      <w:start w:val="12"/>
      <w:numFmt w:val="bullet"/>
      <w:lvlText w:val=""/>
      <w:lvlJc w:val="left"/>
      <w:pPr>
        <w:ind w:left="44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9" w15:restartNumberingAfterBreak="0">
    <w:nsid w:val="244F1332"/>
    <w:multiLevelType w:val="hybridMultilevel"/>
    <w:tmpl w:val="4774C110"/>
    <w:lvl w:ilvl="0" w:tplc="6D0E4AB4">
      <w:numFmt w:val="bullet"/>
      <w:lvlText w:val=""/>
      <w:lvlJc w:val="left"/>
      <w:pPr>
        <w:ind w:left="44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0" w15:restartNumberingAfterBreak="0">
    <w:nsid w:val="265F350E"/>
    <w:multiLevelType w:val="hybridMultilevel"/>
    <w:tmpl w:val="7362DD56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1" w15:restartNumberingAfterBreak="0">
    <w:nsid w:val="267468ED"/>
    <w:multiLevelType w:val="hybridMultilevel"/>
    <w:tmpl w:val="41D4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37FB"/>
    <w:multiLevelType w:val="hybridMultilevel"/>
    <w:tmpl w:val="B4EA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E5E83"/>
    <w:multiLevelType w:val="hybridMultilevel"/>
    <w:tmpl w:val="3EC8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10C47"/>
    <w:multiLevelType w:val="hybridMultilevel"/>
    <w:tmpl w:val="E9C8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A0EB0"/>
    <w:multiLevelType w:val="hybridMultilevel"/>
    <w:tmpl w:val="39E0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F4242"/>
    <w:multiLevelType w:val="hybridMultilevel"/>
    <w:tmpl w:val="2316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D2AA5"/>
    <w:multiLevelType w:val="hybridMultilevel"/>
    <w:tmpl w:val="5B30CC3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35EE2B40"/>
    <w:multiLevelType w:val="hybridMultilevel"/>
    <w:tmpl w:val="F10889F0"/>
    <w:lvl w:ilvl="0" w:tplc="4762D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3473C"/>
    <w:multiLevelType w:val="hybridMultilevel"/>
    <w:tmpl w:val="1AB85B8A"/>
    <w:lvl w:ilvl="0" w:tplc="4B8496A0">
      <w:start w:val="12"/>
      <w:numFmt w:val="bullet"/>
      <w:lvlText w:val=""/>
      <w:lvlJc w:val="left"/>
      <w:pPr>
        <w:ind w:left="80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8AC683D"/>
    <w:multiLevelType w:val="hybridMultilevel"/>
    <w:tmpl w:val="80687F90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21" w15:restartNumberingAfterBreak="0">
    <w:nsid w:val="39496430"/>
    <w:multiLevelType w:val="hybridMultilevel"/>
    <w:tmpl w:val="82DA5EDA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2" w15:restartNumberingAfterBreak="0">
    <w:nsid w:val="3EAA346E"/>
    <w:multiLevelType w:val="hybridMultilevel"/>
    <w:tmpl w:val="170E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05F2A"/>
    <w:multiLevelType w:val="hybridMultilevel"/>
    <w:tmpl w:val="430A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E121A"/>
    <w:multiLevelType w:val="hybridMultilevel"/>
    <w:tmpl w:val="C8B66ADC"/>
    <w:lvl w:ilvl="0" w:tplc="430A2F52">
      <w:start w:val="41"/>
      <w:numFmt w:val="bullet"/>
      <w:lvlText w:val=""/>
      <w:lvlJc w:val="left"/>
      <w:pPr>
        <w:ind w:left="44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25" w15:restartNumberingAfterBreak="0">
    <w:nsid w:val="48680504"/>
    <w:multiLevelType w:val="hybridMultilevel"/>
    <w:tmpl w:val="43B6F7FA"/>
    <w:lvl w:ilvl="0" w:tplc="DBE6C858">
      <w:start w:val="1"/>
      <w:numFmt w:val="bullet"/>
      <w:lvlText w:val="•"/>
      <w:lvlJc w:val="left"/>
      <w:pPr>
        <w:ind w:left="486" w:hanging="113"/>
      </w:pPr>
      <w:rPr>
        <w:rFonts w:ascii="Myriad Pro" w:eastAsia="Myriad Pro" w:hAnsi="Myriad Pro" w:hint="default"/>
        <w:color w:val="A2B427"/>
        <w:w w:val="100"/>
        <w:position w:val="2"/>
        <w:sz w:val="24"/>
        <w:szCs w:val="24"/>
      </w:rPr>
    </w:lvl>
    <w:lvl w:ilvl="1" w:tplc="4D00610E">
      <w:start w:val="1"/>
      <w:numFmt w:val="bullet"/>
      <w:lvlText w:val="•"/>
      <w:lvlJc w:val="left"/>
      <w:pPr>
        <w:ind w:left="1392" w:hanging="113"/>
      </w:pPr>
      <w:rPr>
        <w:rFonts w:hint="default"/>
      </w:rPr>
    </w:lvl>
    <w:lvl w:ilvl="2" w:tplc="F3802A28">
      <w:start w:val="1"/>
      <w:numFmt w:val="bullet"/>
      <w:lvlText w:val="•"/>
      <w:lvlJc w:val="left"/>
      <w:pPr>
        <w:ind w:left="2304" w:hanging="113"/>
      </w:pPr>
      <w:rPr>
        <w:rFonts w:hint="default"/>
      </w:rPr>
    </w:lvl>
    <w:lvl w:ilvl="3" w:tplc="ACA00296">
      <w:start w:val="1"/>
      <w:numFmt w:val="bullet"/>
      <w:lvlText w:val="•"/>
      <w:lvlJc w:val="left"/>
      <w:pPr>
        <w:ind w:left="3216" w:hanging="113"/>
      </w:pPr>
      <w:rPr>
        <w:rFonts w:hint="default"/>
      </w:rPr>
    </w:lvl>
    <w:lvl w:ilvl="4" w:tplc="82E02ADA">
      <w:start w:val="1"/>
      <w:numFmt w:val="bullet"/>
      <w:lvlText w:val="•"/>
      <w:lvlJc w:val="left"/>
      <w:pPr>
        <w:ind w:left="4128" w:hanging="113"/>
      </w:pPr>
      <w:rPr>
        <w:rFonts w:hint="default"/>
      </w:rPr>
    </w:lvl>
    <w:lvl w:ilvl="5" w:tplc="72F8333A">
      <w:start w:val="1"/>
      <w:numFmt w:val="bullet"/>
      <w:lvlText w:val="•"/>
      <w:lvlJc w:val="left"/>
      <w:pPr>
        <w:ind w:left="5040" w:hanging="113"/>
      </w:pPr>
      <w:rPr>
        <w:rFonts w:hint="default"/>
      </w:rPr>
    </w:lvl>
    <w:lvl w:ilvl="6" w:tplc="B51ED4CE">
      <w:start w:val="1"/>
      <w:numFmt w:val="bullet"/>
      <w:lvlText w:val="•"/>
      <w:lvlJc w:val="left"/>
      <w:pPr>
        <w:ind w:left="5952" w:hanging="113"/>
      </w:pPr>
      <w:rPr>
        <w:rFonts w:hint="default"/>
      </w:rPr>
    </w:lvl>
    <w:lvl w:ilvl="7" w:tplc="59822966">
      <w:start w:val="1"/>
      <w:numFmt w:val="bullet"/>
      <w:lvlText w:val="•"/>
      <w:lvlJc w:val="left"/>
      <w:pPr>
        <w:ind w:left="6864" w:hanging="113"/>
      </w:pPr>
      <w:rPr>
        <w:rFonts w:hint="default"/>
      </w:rPr>
    </w:lvl>
    <w:lvl w:ilvl="8" w:tplc="7ED2C2A2">
      <w:start w:val="1"/>
      <w:numFmt w:val="bullet"/>
      <w:lvlText w:val="•"/>
      <w:lvlJc w:val="left"/>
      <w:pPr>
        <w:ind w:left="7776" w:hanging="113"/>
      </w:pPr>
      <w:rPr>
        <w:rFonts w:hint="default"/>
      </w:rPr>
    </w:lvl>
  </w:abstractNum>
  <w:abstractNum w:abstractNumId="26" w15:restartNumberingAfterBreak="0">
    <w:nsid w:val="4BCF03A7"/>
    <w:multiLevelType w:val="hybridMultilevel"/>
    <w:tmpl w:val="9D2C5030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7" w15:restartNumberingAfterBreak="0">
    <w:nsid w:val="51545C32"/>
    <w:multiLevelType w:val="hybridMultilevel"/>
    <w:tmpl w:val="81DE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721A5"/>
    <w:multiLevelType w:val="hybridMultilevel"/>
    <w:tmpl w:val="E022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17C4B"/>
    <w:multiLevelType w:val="hybridMultilevel"/>
    <w:tmpl w:val="2D3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01A55"/>
    <w:multiLevelType w:val="hybridMultilevel"/>
    <w:tmpl w:val="E376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36229"/>
    <w:multiLevelType w:val="hybridMultilevel"/>
    <w:tmpl w:val="32C06DD8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2" w15:restartNumberingAfterBreak="0">
    <w:nsid w:val="718F4EA7"/>
    <w:multiLevelType w:val="hybridMultilevel"/>
    <w:tmpl w:val="3384CF96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3" w15:restartNumberingAfterBreak="0">
    <w:nsid w:val="71947DF3"/>
    <w:multiLevelType w:val="hybridMultilevel"/>
    <w:tmpl w:val="6C02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4785E"/>
    <w:multiLevelType w:val="hybridMultilevel"/>
    <w:tmpl w:val="FD28AADA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5" w15:restartNumberingAfterBreak="0">
    <w:nsid w:val="79E339B0"/>
    <w:multiLevelType w:val="hybridMultilevel"/>
    <w:tmpl w:val="9E70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7"/>
  </w:num>
  <w:num w:numId="4">
    <w:abstractNumId w:val="21"/>
  </w:num>
  <w:num w:numId="5">
    <w:abstractNumId w:val="2"/>
  </w:num>
  <w:num w:numId="6">
    <w:abstractNumId w:val="24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19"/>
  </w:num>
  <w:num w:numId="12">
    <w:abstractNumId w:val="6"/>
  </w:num>
  <w:num w:numId="13">
    <w:abstractNumId w:val="22"/>
  </w:num>
  <w:num w:numId="14">
    <w:abstractNumId w:val="35"/>
  </w:num>
  <w:num w:numId="15">
    <w:abstractNumId w:val="10"/>
  </w:num>
  <w:num w:numId="16">
    <w:abstractNumId w:val="3"/>
  </w:num>
  <w:num w:numId="17">
    <w:abstractNumId w:val="16"/>
  </w:num>
  <w:num w:numId="18">
    <w:abstractNumId w:val="26"/>
  </w:num>
  <w:num w:numId="19">
    <w:abstractNumId w:val="23"/>
  </w:num>
  <w:num w:numId="20">
    <w:abstractNumId w:val="0"/>
  </w:num>
  <w:num w:numId="21">
    <w:abstractNumId w:val="15"/>
  </w:num>
  <w:num w:numId="22">
    <w:abstractNumId w:val="13"/>
  </w:num>
  <w:num w:numId="23">
    <w:abstractNumId w:val="31"/>
  </w:num>
  <w:num w:numId="24">
    <w:abstractNumId w:val="28"/>
  </w:num>
  <w:num w:numId="25">
    <w:abstractNumId w:val="1"/>
  </w:num>
  <w:num w:numId="26">
    <w:abstractNumId w:val="20"/>
  </w:num>
  <w:num w:numId="27">
    <w:abstractNumId w:val="33"/>
  </w:num>
  <w:num w:numId="28">
    <w:abstractNumId w:val="30"/>
  </w:num>
  <w:num w:numId="29">
    <w:abstractNumId w:val="34"/>
  </w:num>
  <w:num w:numId="30">
    <w:abstractNumId w:val="12"/>
  </w:num>
  <w:num w:numId="31">
    <w:abstractNumId w:val="29"/>
  </w:num>
  <w:num w:numId="32">
    <w:abstractNumId w:val="7"/>
  </w:num>
  <w:num w:numId="33">
    <w:abstractNumId w:val="32"/>
  </w:num>
  <w:num w:numId="34">
    <w:abstractNumId w:val="14"/>
  </w:num>
  <w:num w:numId="35">
    <w:abstractNumId w:val="18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70"/>
    <w:rsid w:val="00011CD3"/>
    <w:rsid w:val="00011FD4"/>
    <w:rsid w:val="00012C5C"/>
    <w:rsid w:val="00013456"/>
    <w:rsid w:val="00026FF3"/>
    <w:rsid w:val="00030CE2"/>
    <w:rsid w:val="00046F3D"/>
    <w:rsid w:val="00053C80"/>
    <w:rsid w:val="000573A7"/>
    <w:rsid w:val="00064719"/>
    <w:rsid w:val="00067236"/>
    <w:rsid w:val="00091732"/>
    <w:rsid w:val="00095986"/>
    <w:rsid w:val="000A2B15"/>
    <w:rsid w:val="000A3915"/>
    <w:rsid w:val="000B7D15"/>
    <w:rsid w:val="000C05B2"/>
    <w:rsid w:val="000C23AF"/>
    <w:rsid w:val="000C624E"/>
    <w:rsid w:val="000C65A7"/>
    <w:rsid w:val="000D64C1"/>
    <w:rsid w:val="000D76CC"/>
    <w:rsid w:val="000E272E"/>
    <w:rsid w:val="000E3BDB"/>
    <w:rsid w:val="000E6209"/>
    <w:rsid w:val="000F229E"/>
    <w:rsid w:val="000F31B6"/>
    <w:rsid w:val="00103FF0"/>
    <w:rsid w:val="00104D52"/>
    <w:rsid w:val="0010612C"/>
    <w:rsid w:val="00111B2C"/>
    <w:rsid w:val="001127E6"/>
    <w:rsid w:val="001141B2"/>
    <w:rsid w:val="00117447"/>
    <w:rsid w:val="00122108"/>
    <w:rsid w:val="00123464"/>
    <w:rsid w:val="001308A5"/>
    <w:rsid w:val="00141012"/>
    <w:rsid w:val="001442AA"/>
    <w:rsid w:val="0014792D"/>
    <w:rsid w:val="00150716"/>
    <w:rsid w:val="00160576"/>
    <w:rsid w:val="00165D85"/>
    <w:rsid w:val="001752F8"/>
    <w:rsid w:val="001963C8"/>
    <w:rsid w:val="001966C1"/>
    <w:rsid w:val="00196EB3"/>
    <w:rsid w:val="00196F39"/>
    <w:rsid w:val="00196FB1"/>
    <w:rsid w:val="001A0833"/>
    <w:rsid w:val="001A367B"/>
    <w:rsid w:val="001A3D4C"/>
    <w:rsid w:val="001A3FC2"/>
    <w:rsid w:val="001A5741"/>
    <w:rsid w:val="001B28D9"/>
    <w:rsid w:val="001B3633"/>
    <w:rsid w:val="001B56A8"/>
    <w:rsid w:val="001C3325"/>
    <w:rsid w:val="001D281D"/>
    <w:rsid w:val="001E73C0"/>
    <w:rsid w:val="001F5D7D"/>
    <w:rsid w:val="001F79AF"/>
    <w:rsid w:val="00204A9A"/>
    <w:rsid w:val="00211780"/>
    <w:rsid w:val="00215B3A"/>
    <w:rsid w:val="002204BF"/>
    <w:rsid w:val="00223A46"/>
    <w:rsid w:val="00225441"/>
    <w:rsid w:val="00237909"/>
    <w:rsid w:val="0024123F"/>
    <w:rsid w:val="00242225"/>
    <w:rsid w:val="0024325A"/>
    <w:rsid w:val="00243DBB"/>
    <w:rsid w:val="00244191"/>
    <w:rsid w:val="002472B2"/>
    <w:rsid w:val="0026119F"/>
    <w:rsid w:val="00270182"/>
    <w:rsid w:val="00270A9E"/>
    <w:rsid w:val="002735D2"/>
    <w:rsid w:val="002769F4"/>
    <w:rsid w:val="00281004"/>
    <w:rsid w:val="0028530E"/>
    <w:rsid w:val="00290FC6"/>
    <w:rsid w:val="00294274"/>
    <w:rsid w:val="00294288"/>
    <w:rsid w:val="002A505E"/>
    <w:rsid w:val="002A68F9"/>
    <w:rsid w:val="002B057D"/>
    <w:rsid w:val="002B313F"/>
    <w:rsid w:val="002B7B37"/>
    <w:rsid w:val="002C18B9"/>
    <w:rsid w:val="002D193B"/>
    <w:rsid w:val="002D4909"/>
    <w:rsid w:val="002E0B0D"/>
    <w:rsid w:val="002E13A8"/>
    <w:rsid w:val="002F0B56"/>
    <w:rsid w:val="00302DE1"/>
    <w:rsid w:val="0032213C"/>
    <w:rsid w:val="00322611"/>
    <w:rsid w:val="00323D24"/>
    <w:rsid w:val="003267C0"/>
    <w:rsid w:val="0032760D"/>
    <w:rsid w:val="00334F55"/>
    <w:rsid w:val="0035058D"/>
    <w:rsid w:val="00351180"/>
    <w:rsid w:val="00353F10"/>
    <w:rsid w:val="00354778"/>
    <w:rsid w:val="00355A42"/>
    <w:rsid w:val="00362444"/>
    <w:rsid w:val="00373072"/>
    <w:rsid w:val="003800EB"/>
    <w:rsid w:val="003806B9"/>
    <w:rsid w:val="00381E47"/>
    <w:rsid w:val="00387824"/>
    <w:rsid w:val="00387E7B"/>
    <w:rsid w:val="0039242F"/>
    <w:rsid w:val="003934BD"/>
    <w:rsid w:val="003A6345"/>
    <w:rsid w:val="003B1A11"/>
    <w:rsid w:val="003B6D12"/>
    <w:rsid w:val="003C068E"/>
    <w:rsid w:val="003C7BD7"/>
    <w:rsid w:val="003D4D5F"/>
    <w:rsid w:val="00403D8A"/>
    <w:rsid w:val="00412C20"/>
    <w:rsid w:val="00412DF3"/>
    <w:rsid w:val="00435A7E"/>
    <w:rsid w:val="0044171F"/>
    <w:rsid w:val="00450509"/>
    <w:rsid w:val="004517FB"/>
    <w:rsid w:val="004556C5"/>
    <w:rsid w:val="004563B6"/>
    <w:rsid w:val="00467341"/>
    <w:rsid w:val="00476FB7"/>
    <w:rsid w:val="004774F8"/>
    <w:rsid w:val="004776D9"/>
    <w:rsid w:val="00480CFE"/>
    <w:rsid w:val="004A05FF"/>
    <w:rsid w:val="004A0AF2"/>
    <w:rsid w:val="004A5885"/>
    <w:rsid w:val="004A6607"/>
    <w:rsid w:val="004B0D75"/>
    <w:rsid w:val="004B5772"/>
    <w:rsid w:val="004B6699"/>
    <w:rsid w:val="004D0839"/>
    <w:rsid w:val="004D0972"/>
    <w:rsid w:val="004E0C5B"/>
    <w:rsid w:val="004E20BE"/>
    <w:rsid w:val="004F0BA9"/>
    <w:rsid w:val="004F4FA1"/>
    <w:rsid w:val="00510C37"/>
    <w:rsid w:val="00513D48"/>
    <w:rsid w:val="00514F9C"/>
    <w:rsid w:val="005176CD"/>
    <w:rsid w:val="00517E90"/>
    <w:rsid w:val="005205ED"/>
    <w:rsid w:val="00526824"/>
    <w:rsid w:val="00527613"/>
    <w:rsid w:val="00530C49"/>
    <w:rsid w:val="00535A5E"/>
    <w:rsid w:val="00542A78"/>
    <w:rsid w:val="00553A1F"/>
    <w:rsid w:val="00555AE1"/>
    <w:rsid w:val="005568EE"/>
    <w:rsid w:val="0056278B"/>
    <w:rsid w:val="00564C50"/>
    <w:rsid w:val="00574094"/>
    <w:rsid w:val="005772EA"/>
    <w:rsid w:val="00583314"/>
    <w:rsid w:val="00585232"/>
    <w:rsid w:val="00590CF9"/>
    <w:rsid w:val="00594BF6"/>
    <w:rsid w:val="00595370"/>
    <w:rsid w:val="005B1734"/>
    <w:rsid w:val="005B4D35"/>
    <w:rsid w:val="005B60E7"/>
    <w:rsid w:val="005C0483"/>
    <w:rsid w:val="005C4242"/>
    <w:rsid w:val="005E1495"/>
    <w:rsid w:val="005E1864"/>
    <w:rsid w:val="005E2CCD"/>
    <w:rsid w:val="005F1CD4"/>
    <w:rsid w:val="005F6F4D"/>
    <w:rsid w:val="00601AD9"/>
    <w:rsid w:val="0060561A"/>
    <w:rsid w:val="00622E45"/>
    <w:rsid w:val="00625A7B"/>
    <w:rsid w:val="00626FDF"/>
    <w:rsid w:val="00627EA0"/>
    <w:rsid w:val="0063409E"/>
    <w:rsid w:val="00634706"/>
    <w:rsid w:val="00647607"/>
    <w:rsid w:val="006526CC"/>
    <w:rsid w:val="00661A8B"/>
    <w:rsid w:val="0066378A"/>
    <w:rsid w:val="0066516E"/>
    <w:rsid w:val="00671FD3"/>
    <w:rsid w:val="00673DB9"/>
    <w:rsid w:val="006800DD"/>
    <w:rsid w:val="006A2E8C"/>
    <w:rsid w:val="006A7D7D"/>
    <w:rsid w:val="006C3B43"/>
    <w:rsid w:val="006D0957"/>
    <w:rsid w:val="006E3583"/>
    <w:rsid w:val="006E36D9"/>
    <w:rsid w:val="006E465C"/>
    <w:rsid w:val="006F3CD8"/>
    <w:rsid w:val="007001B2"/>
    <w:rsid w:val="00714728"/>
    <w:rsid w:val="00720798"/>
    <w:rsid w:val="00744481"/>
    <w:rsid w:val="007461B6"/>
    <w:rsid w:val="007510CA"/>
    <w:rsid w:val="0075681E"/>
    <w:rsid w:val="00760BE5"/>
    <w:rsid w:val="00763565"/>
    <w:rsid w:val="0076456A"/>
    <w:rsid w:val="007763CA"/>
    <w:rsid w:val="00780D1D"/>
    <w:rsid w:val="00787B46"/>
    <w:rsid w:val="0079019D"/>
    <w:rsid w:val="00792AF7"/>
    <w:rsid w:val="007A015D"/>
    <w:rsid w:val="007A07A4"/>
    <w:rsid w:val="007A151C"/>
    <w:rsid w:val="007A44F8"/>
    <w:rsid w:val="007A4DD7"/>
    <w:rsid w:val="007B6ADD"/>
    <w:rsid w:val="007C6016"/>
    <w:rsid w:val="007D04F2"/>
    <w:rsid w:val="007D2670"/>
    <w:rsid w:val="007E4215"/>
    <w:rsid w:val="007E535F"/>
    <w:rsid w:val="007E5948"/>
    <w:rsid w:val="007E66E1"/>
    <w:rsid w:val="007F0D96"/>
    <w:rsid w:val="007F47C6"/>
    <w:rsid w:val="00800925"/>
    <w:rsid w:val="0081122D"/>
    <w:rsid w:val="00820906"/>
    <w:rsid w:val="008230F8"/>
    <w:rsid w:val="008256AE"/>
    <w:rsid w:val="00835349"/>
    <w:rsid w:val="00837859"/>
    <w:rsid w:val="00863D01"/>
    <w:rsid w:val="00864CFD"/>
    <w:rsid w:val="00870180"/>
    <w:rsid w:val="00881BCF"/>
    <w:rsid w:val="00886C26"/>
    <w:rsid w:val="00897DBD"/>
    <w:rsid w:val="008A1C33"/>
    <w:rsid w:val="008A44F4"/>
    <w:rsid w:val="008A76D3"/>
    <w:rsid w:val="008B500B"/>
    <w:rsid w:val="008B53AB"/>
    <w:rsid w:val="008B6008"/>
    <w:rsid w:val="008C0270"/>
    <w:rsid w:val="008C1ECB"/>
    <w:rsid w:val="008C2AA5"/>
    <w:rsid w:val="008C3EF9"/>
    <w:rsid w:val="008C7CEE"/>
    <w:rsid w:val="008D5CAE"/>
    <w:rsid w:val="008D7C84"/>
    <w:rsid w:val="008E1A54"/>
    <w:rsid w:val="008E5853"/>
    <w:rsid w:val="008F0517"/>
    <w:rsid w:val="008F64AE"/>
    <w:rsid w:val="00906156"/>
    <w:rsid w:val="00923612"/>
    <w:rsid w:val="00924174"/>
    <w:rsid w:val="00926146"/>
    <w:rsid w:val="0093030D"/>
    <w:rsid w:val="00941157"/>
    <w:rsid w:val="00960D20"/>
    <w:rsid w:val="009622A3"/>
    <w:rsid w:val="009647F2"/>
    <w:rsid w:val="0096530D"/>
    <w:rsid w:val="00967F7A"/>
    <w:rsid w:val="0097139A"/>
    <w:rsid w:val="00972EC6"/>
    <w:rsid w:val="00974013"/>
    <w:rsid w:val="00987429"/>
    <w:rsid w:val="009975EF"/>
    <w:rsid w:val="009A5DCE"/>
    <w:rsid w:val="009A7C71"/>
    <w:rsid w:val="009C117A"/>
    <w:rsid w:val="009C1356"/>
    <w:rsid w:val="009C1B29"/>
    <w:rsid w:val="009D764F"/>
    <w:rsid w:val="009E0BC0"/>
    <w:rsid w:val="009F2969"/>
    <w:rsid w:val="009F3B55"/>
    <w:rsid w:val="00A075F2"/>
    <w:rsid w:val="00A11768"/>
    <w:rsid w:val="00A16D49"/>
    <w:rsid w:val="00A30965"/>
    <w:rsid w:val="00A3229C"/>
    <w:rsid w:val="00A34249"/>
    <w:rsid w:val="00A42956"/>
    <w:rsid w:val="00A43FD1"/>
    <w:rsid w:val="00A53179"/>
    <w:rsid w:val="00A53D60"/>
    <w:rsid w:val="00A613A2"/>
    <w:rsid w:val="00A628B0"/>
    <w:rsid w:val="00A62C55"/>
    <w:rsid w:val="00A63997"/>
    <w:rsid w:val="00A64BA1"/>
    <w:rsid w:val="00A65927"/>
    <w:rsid w:val="00A66BCE"/>
    <w:rsid w:val="00A842CE"/>
    <w:rsid w:val="00A854EF"/>
    <w:rsid w:val="00A8675E"/>
    <w:rsid w:val="00A9173A"/>
    <w:rsid w:val="00A965DE"/>
    <w:rsid w:val="00A972A0"/>
    <w:rsid w:val="00AA06CA"/>
    <w:rsid w:val="00AA214E"/>
    <w:rsid w:val="00AA259F"/>
    <w:rsid w:val="00AA4732"/>
    <w:rsid w:val="00AA523F"/>
    <w:rsid w:val="00AA5834"/>
    <w:rsid w:val="00AC597C"/>
    <w:rsid w:val="00AD20C0"/>
    <w:rsid w:val="00AD2DC0"/>
    <w:rsid w:val="00AD4E97"/>
    <w:rsid w:val="00AE2E6D"/>
    <w:rsid w:val="00AE3581"/>
    <w:rsid w:val="00AF4DFE"/>
    <w:rsid w:val="00B1228C"/>
    <w:rsid w:val="00B23B5D"/>
    <w:rsid w:val="00B2626A"/>
    <w:rsid w:val="00B37109"/>
    <w:rsid w:val="00B41361"/>
    <w:rsid w:val="00B41787"/>
    <w:rsid w:val="00B422EC"/>
    <w:rsid w:val="00B5186B"/>
    <w:rsid w:val="00B5451D"/>
    <w:rsid w:val="00B54B75"/>
    <w:rsid w:val="00B5701B"/>
    <w:rsid w:val="00B61B48"/>
    <w:rsid w:val="00B6244E"/>
    <w:rsid w:val="00B66358"/>
    <w:rsid w:val="00B6693E"/>
    <w:rsid w:val="00B670B8"/>
    <w:rsid w:val="00B6725F"/>
    <w:rsid w:val="00B71C0B"/>
    <w:rsid w:val="00B92496"/>
    <w:rsid w:val="00BA0247"/>
    <w:rsid w:val="00BE1104"/>
    <w:rsid w:val="00BE15FA"/>
    <w:rsid w:val="00BE559F"/>
    <w:rsid w:val="00C018D0"/>
    <w:rsid w:val="00C025B7"/>
    <w:rsid w:val="00C02626"/>
    <w:rsid w:val="00C12B07"/>
    <w:rsid w:val="00C13A9E"/>
    <w:rsid w:val="00C1591E"/>
    <w:rsid w:val="00C35940"/>
    <w:rsid w:val="00C36CDA"/>
    <w:rsid w:val="00C475B1"/>
    <w:rsid w:val="00C5644E"/>
    <w:rsid w:val="00C610DE"/>
    <w:rsid w:val="00C66180"/>
    <w:rsid w:val="00C67F19"/>
    <w:rsid w:val="00C70233"/>
    <w:rsid w:val="00C75DE2"/>
    <w:rsid w:val="00C77B02"/>
    <w:rsid w:val="00C9251B"/>
    <w:rsid w:val="00C951EE"/>
    <w:rsid w:val="00CB0E2E"/>
    <w:rsid w:val="00CB4B26"/>
    <w:rsid w:val="00CB5467"/>
    <w:rsid w:val="00CC0DBF"/>
    <w:rsid w:val="00CC3E0C"/>
    <w:rsid w:val="00CC7549"/>
    <w:rsid w:val="00CD0882"/>
    <w:rsid w:val="00CD2ECC"/>
    <w:rsid w:val="00CD3F7C"/>
    <w:rsid w:val="00CD419D"/>
    <w:rsid w:val="00CD5B7E"/>
    <w:rsid w:val="00CD6750"/>
    <w:rsid w:val="00CE2988"/>
    <w:rsid w:val="00CF2C2E"/>
    <w:rsid w:val="00CF5FAB"/>
    <w:rsid w:val="00CF744C"/>
    <w:rsid w:val="00D0127A"/>
    <w:rsid w:val="00D06FEC"/>
    <w:rsid w:val="00D0773A"/>
    <w:rsid w:val="00D202D4"/>
    <w:rsid w:val="00D22495"/>
    <w:rsid w:val="00D22591"/>
    <w:rsid w:val="00D31518"/>
    <w:rsid w:val="00D35BE7"/>
    <w:rsid w:val="00D41171"/>
    <w:rsid w:val="00D45ED9"/>
    <w:rsid w:val="00D460C3"/>
    <w:rsid w:val="00D56D7B"/>
    <w:rsid w:val="00D6594E"/>
    <w:rsid w:val="00D65D6E"/>
    <w:rsid w:val="00D66C2B"/>
    <w:rsid w:val="00D7019A"/>
    <w:rsid w:val="00D73B6F"/>
    <w:rsid w:val="00D75B89"/>
    <w:rsid w:val="00D87E4A"/>
    <w:rsid w:val="00D93D16"/>
    <w:rsid w:val="00DA6089"/>
    <w:rsid w:val="00DC2F6C"/>
    <w:rsid w:val="00DC4F34"/>
    <w:rsid w:val="00DC501C"/>
    <w:rsid w:val="00DD6229"/>
    <w:rsid w:val="00DE7374"/>
    <w:rsid w:val="00E036B1"/>
    <w:rsid w:val="00E13DA4"/>
    <w:rsid w:val="00E163F3"/>
    <w:rsid w:val="00E21B22"/>
    <w:rsid w:val="00E333CF"/>
    <w:rsid w:val="00E35490"/>
    <w:rsid w:val="00E357D2"/>
    <w:rsid w:val="00E43126"/>
    <w:rsid w:val="00E45CA1"/>
    <w:rsid w:val="00E523D3"/>
    <w:rsid w:val="00E53D1C"/>
    <w:rsid w:val="00E603ED"/>
    <w:rsid w:val="00E61C20"/>
    <w:rsid w:val="00E7069B"/>
    <w:rsid w:val="00E71282"/>
    <w:rsid w:val="00E729EE"/>
    <w:rsid w:val="00E812B6"/>
    <w:rsid w:val="00E91EB3"/>
    <w:rsid w:val="00E92AE3"/>
    <w:rsid w:val="00EB0C71"/>
    <w:rsid w:val="00EB1172"/>
    <w:rsid w:val="00EB2D82"/>
    <w:rsid w:val="00EC473F"/>
    <w:rsid w:val="00EC486D"/>
    <w:rsid w:val="00EC639D"/>
    <w:rsid w:val="00ED0E27"/>
    <w:rsid w:val="00EE713E"/>
    <w:rsid w:val="00F02EDA"/>
    <w:rsid w:val="00F043AD"/>
    <w:rsid w:val="00F25532"/>
    <w:rsid w:val="00F26525"/>
    <w:rsid w:val="00F30A01"/>
    <w:rsid w:val="00F3595C"/>
    <w:rsid w:val="00F42F5C"/>
    <w:rsid w:val="00F430B2"/>
    <w:rsid w:val="00F521DF"/>
    <w:rsid w:val="00F633E6"/>
    <w:rsid w:val="00F6502C"/>
    <w:rsid w:val="00F66647"/>
    <w:rsid w:val="00F70102"/>
    <w:rsid w:val="00F713EF"/>
    <w:rsid w:val="00F77BE8"/>
    <w:rsid w:val="00F800A7"/>
    <w:rsid w:val="00F82B14"/>
    <w:rsid w:val="00F90E97"/>
    <w:rsid w:val="00F921B9"/>
    <w:rsid w:val="00F9275B"/>
    <w:rsid w:val="00F93DCC"/>
    <w:rsid w:val="00FA42A7"/>
    <w:rsid w:val="00FB2492"/>
    <w:rsid w:val="00FC0A02"/>
    <w:rsid w:val="00FC26BB"/>
    <w:rsid w:val="00FC7AC4"/>
    <w:rsid w:val="00FD1797"/>
    <w:rsid w:val="00FD5EA8"/>
    <w:rsid w:val="00FD6153"/>
    <w:rsid w:val="00FD7689"/>
    <w:rsid w:val="00FE021C"/>
    <w:rsid w:val="00FE14AF"/>
    <w:rsid w:val="00FE2A56"/>
    <w:rsid w:val="00FF4587"/>
    <w:rsid w:val="00FF60B6"/>
    <w:rsid w:val="00FF64CD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94CEC"/>
  <w15:docId w15:val="{97AAC79F-34EF-F449-9FEF-09FC36DD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2">
    <w:name w:val="heading 2"/>
    <w:basedOn w:val="Normal"/>
    <w:link w:val="Heading2Char"/>
    <w:uiPriority w:val="9"/>
    <w:qFormat/>
    <w:rsid w:val="00403D8A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6" w:hanging="112"/>
    </w:pPr>
    <w:rPr>
      <w:rFonts w:ascii="Myriad Pro" w:eastAsia="Myriad Pro" w:hAnsi="Myriad Pro"/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05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1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7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3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3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37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701B"/>
    <w:pPr>
      <w:widowControl/>
    </w:pPr>
  </w:style>
  <w:style w:type="character" w:styleId="Hyperlink">
    <w:name w:val="Hyperlink"/>
    <w:basedOn w:val="DefaultParagraphFont"/>
    <w:uiPriority w:val="99"/>
    <w:unhideWhenUsed/>
    <w:rsid w:val="00D65D6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13456"/>
    <w:pPr>
      <w:widowControl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588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D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blue">
    <w:name w:val="headingblue"/>
    <w:basedOn w:val="DefaultParagraphFont"/>
    <w:rsid w:val="0040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kensl0\Desktop\MplsMinute-script04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F0F51-266C-43F6-8A8A-118F91F8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MplsMinute-script0403.dotx</Template>
  <TotalTime>27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Minneapolis, MN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McKenzie, Sarah L</dc:creator>
  <cp:lastModifiedBy>Acer</cp:lastModifiedBy>
  <cp:revision>17</cp:revision>
  <cp:lastPrinted>2018-04-26T20:41:00Z</cp:lastPrinted>
  <dcterms:created xsi:type="dcterms:W3CDTF">2021-11-19T19:14:00Z</dcterms:created>
  <dcterms:modified xsi:type="dcterms:W3CDTF">2021-11-22T10:58:00Z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2015-10-27T00:00:00Z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2015-10-27T00:00:00Z</vt:filetime>
  </property>
</Properties>
</file>